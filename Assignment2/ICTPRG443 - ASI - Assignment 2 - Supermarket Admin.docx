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6C4D2E" w:rsidRPr="00055AAC" w14:paraId="5A9578BF" w14:textId="77777777" w:rsidTr="006C4D2E">
        <w:tc>
          <w:tcPr>
            <w:tcW w:w="3118" w:type="dxa"/>
            <w:shd w:val="clear" w:color="auto" w:fill="F2F2F2" w:themeFill="background1" w:themeFillShade="F2"/>
          </w:tcPr>
          <w:p w14:paraId="392940DC" w14:textId="77777777" w:rsidR="006C4D2E" w:rsidRPr="00055AAC" w:rsidRDefault="006C4D2E" w:rsidP="006C4D2E">
            <w:pPr>
              <w:pStyle w:val="Heading2"/>
              <w:outlineLvl w:val="1"/>
            </w:pPr>
            <w:r w:rsidRPr="00794857">
              <w:t>Assessment</w:t>
            </w:r>
            <w:r w:rsidRPr="003571B1">
              <w:rPr>
                <w:lang w:val="en-AU"/>
              </w:rPr>
              <w:t xml:space="preserve"> Title</w:t>
            </w:r>
          </w:p>
        </w:tc>
        <w:tc>
          <w:tcPr>
            <w:tcW w:w="5962" w:type="dxa"/>
          </w:tcPr>
          <w:p w14:paraId="7EA9FE80" w14:textId="1F9BCDB5" w:rsidR="006C4D2E" w:rsidRPr="00055AAC" w:rsidRDefault="00134632" w:rsidP="005E788A">
            <w:pPr>
              <w:rPr>
                <w:lang w:val="en-AU"/>
              </w:rPr>
            </w:pPr>
            <w:r>
              <w:rPr>
                <w:lang w:val="en-AU"/>
              </w:rPr>
              <w:t>Assignment 2 – Supermarket Sales Admin</w:t>
            </w:r>
          </w:p>
        </w:tc>
      </w:tr>
    </w:tbl>
    <w:p w14:paraId="33462828" w14:textId="77777777" w:rsidR="006C4D2E" w:rsidRDefault="006C4D2E" w:rsidP="006C4D2E"/>
    <w:p w14:paraId="257F482C"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5"/>
        <w:gridCol w:w="5921"/>
      </w:tblGrid>
      <w:tr w:rsidR="009B510F" w:rsidRPr="00055AAC" w14:paraId="4DF823F6" w14:textId="77777777" w:rsidTr="009B510F">
        <w:tc>
          <w:tcPr>
            <w:tcW w:w="3105" w:type="dxa"/>
            <w:shd w:val="clear" w:color="auto" w:fill="F2F2F2" w:themeFill="background1" w:themeFillShade="F2"/>
          </w:tcPr>
          <w:p w14:paraId="1F0077F5" w14:textId="77777777" w:rsidR="009B510F" w:rsidRPr="00055AAC" w:rsidRDefault="009B510F" w:rsidP="00134632">
            <w:r>
              <w:t>Unit code/s and title/s</w:t>
            </w:r>
          </w:p>
        </w:tc>
        <w:tc>
          <w:tcPr>
            <w:tcW w:w="5921" w:type="dxa"/>
          </w:tcPr>
          <w:p w14:paraId="367B06A2" w14:textId="30964032" w:rsidR="009B510F" w:rsidRPr="00055AAC" w:rsidRDefault="009B510F" w:rsidP="00134632">
            <w:pPr>
              <w:rPr>
                <w:lang w:val="en-AU"/>
              </w:rPr>
            </w:pPr>
            <w:r w:rsidRPr="000220B7">
              <w:rPr>
                <w:lang w:val="en-AU"/>
              </w:rPr>
              <w:t>ICTPRG443 Apply intermediate programming skills in different languages</w:t>
            </w:r>
          </w:p>
        </w:tc>
      </w:tr>
      <w:tr w:rsidR="009B510F" w:rsidRPr="00055AAC" w14:paraId="3C039986" w14:textId="77777777" w:rsidTr="009B510F">
        <w:tc>
          <w:tcPr>
            <w:tcW w:w="3105" w:type="dxa"/>
            <w:shd w:val="clear" w:color="auto" w:fill="F2F2F2" w:themeFill="background1" w:themeFillShade="F2"/>
          </w:tcPr>
          <w:p w14:paraId="43887925" w14:textId="77777777" w:rsidR="009B510F" w:rsidRPr="00055AAC" w:rsidRDefault="009B510F" w:rsidP="00134632">
            <w:r>
              <w:t>Qualification code/s and title/s</w:t>
            </w:r>
          </w:p>
        </w:tc>
        <w:tc>
          <w:tcPr>
            <w:tcW w:w="5921" w:type="dxa"/>
          </w:tcPr>
          <w:p w14:paraId="5BA6C672" w14:textId="77777777" w:rsidR="009B510F" w:rsidRDefault="009B510F" w:rsidP="00134632">
            <w:pPr>
              <w:rPr>
                <w:lang w:val="en-AU"/>
              </w:rPr>
            </w:pPr>
            <w:r w:rsidRPr="000220B7">
              <w:rPr>
                <w:lang w:val="en-AU"/>
              </w:rPr>
              <w:t>ICT40120 - Certificate IV in Information Technology</w:t>
            </w:r>
          </w:p>
          <w:p w14:paraId="0B840F58" w14:textId="28A891D4" w:rsidR="009B510F" w:rsidRPr="00055AAC" w:rsidRDefault="009B510F" w:rsidP="00134632">
            <w:pPr>
              <w:rPr>
                <w:lang w:val="en-AU"/>
              </w:rPr>
            </w:pPr>
          </w:p>
        </w:tc>
      </w:tr>
      <w:tr w:rsidR="009B510F" w:rsidRPr="00055AAC" w14:paraId="3AF1107D" w14:textId="77777777" w:rsidTr="009B510F">
        <w:tc>
          <w:tcPr>
            <w:tcW w:w="3105" w:type="dxa"/>
            <w:shd w:val="clear" w:color="auto" w:fill="F2F2F2" w:themeFill="background1" w:themeFillShade="F2"/>
          </w:tcPr>
          <w:p w14:paraId="7125883D" w14:textId="77777777" w:rsidR="009B510F" w:rsidRPr="00055AAC" w:rsidRDefault="009B510F" w:rsidP="00134632">
            <w:r>
              <w:t>Business unit/Work group</w:t>
            </w:r>
          </w:p>
        </w:tc>
        <w:tc>
          <w:tcPr>
            <w:tcW w:w="5921" w:type="dxa"/>
          </w:tcPr>
          <w:p w14:paraId="044538BF" w14:textId="0CC1D627" w:rsidR="009B510F" w:rsidRPr="00055AAC" w:rsidRDefault="009B510F" w:rsidP="00134632">
            <w:pPr>
              <w:rPr>
                <w:lang w:val="en-AU"/>
              </w:rPr>
            </w:pPr>
            <w:r w:rsidRPr="006923BF">
              <w:t>B</w:t>
            </w:r>
            <w:r>
              <w:t xml:space="preserve">usiness and </w:t>
            </w:r>
            <w:r w:rsidRPr="006923BF">
              <w:t>A</w:t>
            </w:r>
            <w:r>
              <w:t>rts</w:t>
            </w:r>
            <w:r w:rsidRPr="006923BF">
              <w:t>/ IT Studies</w:t>
            </w:r>
          </w:p>
        </w:tc>
      </w:tr>
    </w:tbl>
    <w:p w14:paraId="4D1251D8" w14:textId="77777777" w:rsidR="00035B79" w:rsidRDefault="00035B79" w:rsidP="00035B79">
      <w:pPr>
        <w:rPr>
          <w:lang w:val="en-AU"/>
        </w:rPr>
      </w:pPr>
    </w:p>
    <w:p w14:paraId="52DA9B6B"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48D54892" w14:textId="77777777" w:rsidTr="002E31A4">
        <w:tc>
          <w:tcPr>
            <w:tcW w:w="3119" w:type="dxa"/>
            <w:shd w:val="clear" w:color="auto" w:fill="F2F2F2" w:themeFill="background1" w:themeFillShade="F2"/>
          </w:tcPr>
          <w:p w14:paraId="27892A72" w14:textId="77777777" w:rsidR="00035B79" w:rsidRPr="00055AAC" w:rsidRDefault="00035B79" w:rsidP="00C463AD">
            <w:r>
              <w:t xml:space="preserve">Method/s of assessment </w:t>
            </w:r>
          </w:p>
        </w:tc>
        <w:tc>
          <w:tcPr>
            <w:tcW w:w="5907" w:type="dxa"/>
          </w:tcPr>
          <w:p w14:paraId="065BD362" w14:textId="303A0992" w:rsidR="00035B79" w:rsidRDefault="005A72B2" w:rsidP="00C463AD">
            <w:pPr>
              <w:rPr>
                <w:lang w:val="en-AU"/>
              </w:rPr>
            </w:pPr>
            <w:r>
              <w:rPr>
                <w:lang w:val="en-AU"/>
              </w:rPr>
              <w:t>Product – Supermarket Sales Admin</w:t>
            </w:r>
          </w:p>
          <w:p w14:paraId="0BC9007D" w14:textId="77777777" w:rsidR="00035B79" w:rsidRDefault="00035B79" w:rsidP="00C463AD">
            <w:pPr>
              <w:rPr>
                <w:lang w:val="en-AU"/>
              </w:rPr>
            </w:pPr>
          </w:p>
          <w:p w14:paraId="3924837E" w14:textId="77777777" w:rsidR="00035B79" w:rsidRPr="00055AAC" w:rsidRDefault="00035B79" w:rsidP="00C463AD">
            <w:pPr>
              <w:rPr>
                <w:lang w:val="en-AU"/>
              </w:rPr>
            </w:pPr>
          </w:p>
        </w:tc>
      </w:tr>
      <w:tr w:rsidR="00035B79" w:rsidRPr="00055AAC" w14:paraId="1308E8AA" w14:textId="77777777" w:rsidTr="002E31A4">
        <w:tc>
          <w:tcPr>
            <w:tcW w:w="3119" w:type="dxa"/>
            <w:shd w:val="clear" w:color="auto" w:fill="F2F2F2" w:themeFill="background1" w:themeFillShade="F2"/>
          </w:tcPr>
          <w:p w14:paraId="394DF40A" w14:textId="77777777" w:rsidR="00035B79" w:rsidRPr="00055AAC" w:rsidRDefault="00035B79" w:rsidP="00C463AD">
            <w:r>
              <w:t>Overview of assessment</w:t>
            </w:r>
          </w:p>
        </w:tc>
        <w:tc>
          <w:tcPr>
            <w:tcW w:w="5907" w:type="dxa"/>
          </w:tcPr>
          <w:p w14:paraId="11B976A2" w14:textId="6BEA80DA" w:rsidR="00035B79" w:rsidRPr="00055AAC" w:rsidRDefault="003B3FA6" w:rsidP="00C463AD">
            <w:pPr>
              <w:rPr>
                <w:lang w:val="en-AU"/>
              </w:rPr>
            </w:pPr>
            <w:r>
              <w:t>This assessment requires</w:t>
            </w:r>
            <w:r w:rsidR="00134632">
              <w:t xml:space="preserve"> you to analyse a</w:t>
            </w:r>
            <w:r w:rsidR="00453323">
              <w:t xml:space="preserve">nd interpret </w:t>
            </w:r>
            <w:r w:rsidR="0027596B">
              <w:t xml:space="preserve">a </w:t>
            </w:r>
            <w:r w:rsidR="00453323">
              <w:t>set</w:t>
            </w:r>
            <w:r w:rsidR="00134632">
              <w:t xml:space="preserve"> of requirements specifications</w:t>
            </w:r>
            <w:r w:rsidR="00453323">
              <w:t xml:space="preserve">, </w:t>
            </w:r>
            <w:r w:rsidR="0027596B">
              <w:t>and to</w:t>
            </w:r>
            <w:r w:rsidR="00134632">
              <w:t xml:space="preserve"> design, develop, build and test a Python Console application to handle some </w:t>
            </w:r>
            <w:proofErr w:type="gramStart"/>
            <w:r w:rsidR="00134632">
              <w:t>administrative  services</w:t>
            </w:r>
            <w:proofErr w:type="gramEnd"/>
            <w:r w:rsidR="00134632">
              <w:t xml:space="preserve"> relating to the Supermarket Checkout system built in Assignment 1.</w:t>
            </w:r>
          </w:p>
        </w:tc>
      </w:tr>
      <w:tr w:rsidR="00035B79" w:rsidRPr="005453FB" w14:paraId="730E1DB7" w14:textId="77777777" w:rsidTr="002E31A4">
        <w:tc>
          <w:tcPr>
            <w:tcW w:w="3119" w:type="dxa"/>
            <w:shd w:val="clear" w:color="auto" w:fill="F2F2F2" w:themeFill="background1" w:themeFillShade="F2"/>
          </w:tcPr>
          <w:p w14:paraId="57D283FE" w14:textId="77777777" w:rsidR="00035B79" w:rsidRPr="005453FB" w:rsidRDefault="00035B79" w:rsidP="00C463AD">
            <w:r w:rsidRPr="005453FB">
              <w:t>Task/s to be assessed</w:t>
            </w:r>
          </w:p>
        </w:tc>
        <w:tc>
          <w:tcPr>
            <w:tcW w:w="5907" w:type="dxa"/>
          </w:tcPr>
          <w:p w14:paraId="0B408246" w14:textId="54309894" w:rsidR="00134632" w:rsidRDefault="00134632" w:rsidP="00134632">
            <w:r>
              <w:t>You will be assessed on the successful completion</w:t>
            </w:r>
            <w:r w:rsidR="00275D09">
              <w:t xml:space="preserve"> of </w:t>
            </w:r>
            <w:r w:rsidR="00010BE3">
              <w:t>p</w:t>
            </w:r>
            <w:r>
              <w:t xml:space="preserve">arts </w:t>
            </w:r>
            <w:r w:rsidR="00275D09" w:rsidRPr="00275D09">
              <w:t xml:space="preserve">A to </w:t>
            </w:r>
            <w:r w:rsidR="0024470C">
              <w:t>C</w:t>
            </w:r>
            <w:r w:rsidR="005665FA">
              <w:t xml:space="preserve"> requirements as follows:</w:t>
            </w:r>
          </w:p>
          <w:p w14:paraId="6EADAD83" w14:textId="4261B0C4" w:rsidR="005665FA" w:rsidRDefault="005665FA" w:rsidP="00134632">
            <w:r>
              <w:t>Part A -</w:t>
            </w:r>
            <w:r w:rsidR="000404F3" w:rsidRPr="0069375A">
              <w:rPr>
                <w:b/>
                <w:bCs/>
                <w:sz w:val="22"/>
                <w:szCs w:val="26"/>
              </w:rPr>
              <w:t xml:space="preserve"> </w:t>
            </w:r>
            <w:r w:rsidR="000404F3" w:rsidRPr="000404F3">
              <w:t>Modifications to existing Supermarket Checkout System</w:t>
            </w:r>
          </w:p>
          <w:p w14:paraId="0370F36A" w14:textId="6A464EB2" w:rsidR="005665FA" w:rsidRPr="00E26533" w:rsidRDefault="005665FA" w:rsidP="00134632">
            <w:r>
              <w:t>Part B -</w:t>
            </w:r>
            <w:r w:rsidR="00D8366E">
              <w:t xml:space="preserve"> </w:t>
            </w:r>
            <w:r w:rsidR="00D8366E" w:rsidRPr="00D8366E">
              <w:t>Administrative (Admin) System</w:t>
            </w:r>
            <w:r w:rsidR="007D06F4">
              <w:t>/</w:t>
            </w:r>
            <w:r w:rsidR="00D8366E" w:rsidRPr="002E56A1">
              <w:t>Implementation Requirements</w:t>
            </w:r>
          </w:p>
          <w:p w14:paraId="2A936172" w14:textId="5BAACF63" w:rsidR="00035B79" w:rsidRPr="00781D4B" w:rsidRDefault="005665FA" w:rsidP="00C463AD">
            <w:r w:rsidRPr="00E26533">
              <w:t xml:space="preserve">Part </w:t>
            </w:r>
            <w:r w:rsidR="007D06F4">
              <w:t>C</w:t>
            </w:r>
            <w:r w:rsidR="00D8366E" w:rsidRPr="00E26533">
              <w:t xml:space="preserve"> - Exploring optional Data Structures</w:t>
            </w:r>
          </w:p>
        </w:tc>
      </w:tr>
      <w:tr w:rsidR="00D338A1" w:rsidRPr="00055AAC" w14:paraId="7381DCE7" w14:textId="77777777" w:rsidTr="002E31A4">
        <w:tc>
          <w:tcPr>
            <w:tcW w:w="3119" w:type="dxa"/>
            <w:shd w:val="clear" w:color="auto" w:fill="F2F2F2" w:themeFill="background1" w:themeFillShade="F2"/>
          </w:tcPr>
          <w:p w14:paraId="7F96E45F" w14:textId="77777777" w:rsidR="00D338A1" w:rsidRPr="00055AAC" w:rsidRDefault="00D338A1" w:rsidP="00D338A1">
            <w:r>
              <w:t>Time allowed</w:t>
            </w:r>
          </w:p>
        </w:tc>
        <w:tc>
          <w:tcPr>
            <w:tcW w:w="5907" w:type="dxa"/>
          </w:tcPr>
          <w:p w14:paraId="6FF05F38" w14:textId="69C13F61" w:rsidR="00D338A1" w:rsidRPr="00930A8B" w:rsidRDefault="00D338A1" w:rsidP="00D338A1">
            <w:bookmarkStart w:id="0" w:name="_Hlk56156131"/>
            <w:r>
              <w:t>Refer to your schedule for submission dates</w:t>
            </w:r>
            <w:bookmarkEnd w:id="0"/>
          </w:p>
        </w:tc>
      </w:tr>
      <w:tr w:rsidR="00D338A1" w:rsidRPr="00055AAC" w14:paraId="64E4E942" w14:textId="77777777" w:rsidTr="002E31A4">
        <w:tc>
          <w:tcPr>
            <w:tcW w:w="3119" w:type="dxa"/>
            <w:shd w:val="clear" w:color="auto" w:fill="F2F2F2" w:themeFill="background1" w:themeFillShade="F2"/>
          </w:tcPr>
          <w:p w14:paraId="580489F8" w14:textId="77777777" w:rsidR="00D338A1" w:rsidRPr="00055AAC" w:rsidRDefault="00D338A1" w:rsidP="00D338A1">
            <w:r>
              <w:t>Location of assessment</w:t>
            </w:r>
          </w:p>
        </w:tc>
        <w:tc>
          <w:tcPr>
            <w:tcW w:w="5907" w:type="dxa"/>
          </w:tcPr>
          <w:p w14:paraId="01062C7A" w14:textId="2A632026" w:rsidR="00D338A1" w:rsidRPr="00055AAC" w:rsidRDefault="007B0EE8" w:rsidP="00D338A1">
            <w:pPr>
              <w:rPr>
                <w:lang w:val="en-AU"/>
              </w:rPr>
            </w:pPr>
            <w:r>
              <w:rPr>
                <w:rStyle w:val="normaltextrun"/>
                <w:rFonts w:cs="Arial"/>
                <w:color w:val="000000"/>
                <w:szCs w:val="20"/>
                <w:shd w:val="clear" w:color="auto" w:fill="FFFFFF"/>
              </w:rPr>
              <w:t>Assessment can be completed anywhere with access to the resources required. (see Resources Required section below)</w:t>
            </w:r>
          </w:p>
        </w:tc>
      </w:tr>
      <w:tr w:rsidR="00BA3DC5" w:rsidRPr="00055AAC" w14:paraId="3F146830" w14:textId="77777777" w:rsidTr="002E31A4">
        <w:tc>
          <w:tcPr>
            <w:tcW w:w="3119" w:type="dxa"/>
            <w:shd w:val="clear" w:color="auto" w:fill="F2F2F2" w:themeFill="background1" w:themeFillShade="F2"/>
          </w:tcPr>
          <w:p w14:paraId="3CD577DF" w14:textId="77777777" w:rsidR="00BA3DC5" w:rsidRDefault="00BA3DC5" w:rsidP="00BA3DC5">
            <w:r>
              <w:t>Decision making rules</w:t>
            </w:r>
          </w:p>
        </w:tc>
        <w:tc>
          <w:tcPr>
            <w:tcW w:w="5907" w:type="dxa"/>
          </w:tcPr>
          <w:p w14:paraId="00A7C3EF" w14:textId="06F25FFA" w:rsidR="00BA3DC5" w:rsidRPr="00055AAC" w:rsidRDefault="00BA3DC5" w:rsidP="00BA3DC5">
            <w:pPr>
              <w:rPr>
                <w:lang w:val="en-AU"/>
              </w:rPr>
            </w:pPr>
            <w:r w:rsidRPr="00D16191">
              <w:rPr>
                <w:rFonts w:eastAsia="Times New Roman" w:cs="Times New Roman"/>
                <w:lang w:val="en-US"/>
              </w:rPr>
              <w:t xml:space="preserve">To receive a satisfactory outcome for this assessment you must complete all parts </w:t>
            </w:r>
            <w:r>
              <w:rPr>
                <w:rFonts w:eastAsia="Times New Roman" w:cs="Times New Roman"/>
                <w:lang w:val="en-US"/>
              </w:rPr>
              <w:t>according to the assessment specification</w:t>
            </w:r>
          </w:p>
        </w:tc>
      </w:tr>
      <w:tr w:rsidR="00664DC5" w:rsidRPr="00055AAC" w14:paraId="521154DD" w14:textId="77777777" w:rsidTr="002E31A4">
        <w:tc>
          <w:tcPr>
            <w:tcW w:w="3119" w:type="dxa"/>
            <w:shd w:val="clear" w:color="auto" w:fill="F2F2F2" w:themeFill="background1" w:themeFillShade="F2"/>
          </w:tcPr>
          <w:p w14:paraId="0CEDD468" w14:textId="77777777" w:rsidR="00664DC5" w:rsidRDefault="00664DC5" w:rsidP="00664DC5">
            <w:r>
              <w:t>Assessment conditions</w:t>
            </w:r>
          </w:p>
        </w:tc>
        <w:tc>
          <w:tcPr>
            <w:tcW w:w="5907" w:type="dxa"/>
          </w:tcPr>
          <w:p w14:paraId="7436F3DA" w14:textId="77777777" w:rsidR="009E4F79" w:rsidRDefault="009E4F79" w:rsidP="009E4F79">
            <w:r w:rsidRPr="00245EDD">
              <w:rPr>
                <w:rFonts w:cs="Times New Roman"/>
                <w:lang w:val="en-US"/>
              </w:rPr>
              <w:t xml:space="preserve">This assessment must be undertaken </w:t>
            </w:r>
            <w:r w:rsidRPr="006A059D">
              <w:t>in a workplace or simulated environment where the conditions are typical of those in a working environment in this industry.</w:t>
            </w:r>
          </w:p>
          <w:p w14:paraId="2C8C6B32" w14:textId="77777777" w:rsidR="00664DC5" w:rsidRPr="00D16191" w:rsidRDefault="00664DC5" w:rsidP="00664DC5">
            <w:pPr>
              <w:rPr>
                <w:rFonts w:eastAsia="Times New Roman" w:cs="Times New Roman"/>
                <w:lang w:val="en-US"/>
              </w:rPr>
            </w:pPr>
          </w:p>
          <w:p w14:paraId="21F9240C" w14:textId="77777777" w:rsidR="00664DC5" w:rsidRPr="00D16191" w:rsidRDefault="00664DC5" w:rsidP="00664DC5">
            <w:pPr>
              <w:rPr>
                <w:rFonts w:eastAsia="Times New Roman" w:cs="Times New Roman"/>
                <w:lang w:val="en-US"/>
              </w:rPr>
            </w:pPr>
            <w:r w:rsidRPr="00D16191">
              <w:rPr>
                <w:rFonts w:eastAsia="Times New Roman" w:cs="Times New Roman"/>
                <w:lang w:val="en-US"/>
              </w:rPr>
              <w:t>This is unsupervised assessment, and you may access any required resources.</w:t>
            </w:r>
          </w:p>
          <w:p w14:paraId="6DE8B3C1" w14:textId="77777777" w:rsidR="00664DC5" w:rsidRPr="00D16191" w:rsidRDefault="00664DC5" w:rsidP="00664DC5">
            <w:pPr>
              <w:rPr>
                <w:rFonts w:eastAsia="Times New Roman" w:cs="Times New Roman"/>
                <w:lang w:val="en-US"/>
              </w:rPr>
            </w:pPr>
          </w:p>
          <w:p w14:paraId="349FAE2D" w14:textId="77777777" w:rsidR="00664DC5" w:rsidRDefault="00664DC5" w:rsidP="00664DC5">
            <w:pPr>
              <w:rPr>
                <w:rFonts w:eastAsia="Times New Roman" w:cs="Times New Roman"/>
                <w:lang w:val="en-US"/>
              </w:rPr>
            </w:pPr>
            <w:r w:rsidRPr="00D16191">
              <w:rPr>
                <w:rFonts w:eastAsia="Times New Roman" w:cs="Times New Roman"/>
                <w:lang w:val="en-US"/>
              </w:rPr>
              <w:t>This is not group work and must be completed as an individual</w:t>
            </w:r>
          </w:p>
          <w:p w14:paraId="6EE7EA38" w14:textId="1BB63AF2" w:rsidR="00781D4B" w:rsidRPr="00055AAC" w:rsidRDefault="00781D4B" w:rsidP="00664DC5">
            <w:pPr>
              <w:rPr>
                <w:lang w:val="en-AU"/>
              </w:rPr>
            </w:pPr>
          </w:p>
        </w:tc>
      </w:tr>
      <w:tr w:rsidR="00664DC5" w:rsidRPr="00055AAC" w14:paraId="0171A1C9" w14:textId="77777777" w:rsidTr="002E31A4">
        <w:tc>
          <w:tcPr>
            <w:tcW w:w="3119" w:type="dxa"/>
            <w:shd w:val="clear" w:color="auto" w:fill="F2F2F2" w:themeFill="background1" w:themeFillShade="F2"/>
          </w:tcPr>
          <w:p w14:paraId="7DF17920" w14:textId="77777777" w:rsidR="00664DC5" w:rsidRDefault="00664DC5" w:rsidP="00664DC5">
            <w:r>
              <w:t>Resources required</w:t>
            </w:r>
          </w:p>
        </w:tc>
        <w:tc>
          <w:tcPr>
            <w:tcW w:w="5907" w:type="dxa"/>
          </w:tcPr>
          <w:p w14:paraId="3366F7E3" w14:textId="28D6AB12" w:rsidR="00327081" w:rsidRPr="00F61092" w:rsidRDefault="00327081" w:rsidP="00327081">
            <w:pPr>
              <w:rPr>
                <w:lang w:val="en-AU"/>
              </w:rPr>
            </w:pPr>
            <w:r w:rsidRPr="00F61092">
              <w:rPr>
                <w:lang w:val="en-AU"/>
              </w:rPr>
              <w:t>To complete this assessment, you will require the following:</w:t>
            </w:r>
          </w:p>
          <w:p w14:paraId="104099AF" w14:textId="77777777" w:rsidR="00327081" w:rsidRPr="00293A3B" w:rsidRDefault="00327081" w:rsidP="00327081">
            <w:pPr>
              <w:pStyle w:val="ListParagraph"/>
              <w:numPr>
                <w:ilvl w:val="0"/>
                <w:numId w:val="43"/>
              </w:numPr>
              <w:rPr>
                <w:lang w:val="en-AU"/>
              </w:rPr>
            </w:pPr>
            <w:r w:rsidRPr="00293A3B">
              <w:rPr>
                <w:lang w:val="en-AU"/>
              </w:rPr>
              <w:t>Access to Learn with Internet access</w:t>
            </w:r>
          </w:p>
          <w:p w14:paraId="1954765D" w14:textId="77777777" w:rsidR="00327081" w:rsidRPr="00293A3B" w:rsidRDefault="00327081" w:rsidP="00327081">
            <w:pPr>
              <w:pStyle w:val="ListParagraph"/>
              <w:numPr>
                <w:ilvl w:val="0"/>
                <w:numId w:val="43"/>
              </w:numPr>
              <w:rPr>
                <w:lang w:val="en-AU"/>
              </w:rPr>
            </w:pPr>
            <w:r w:rsidRPr="00293A3B">
              <w:rPr>
                <w:lang w:val="en-AU"/>
              </w:rPr>
              <w:t>Learn resources</w:t>
            </w:r>
          </w:p>
          <w:p w14:paraId="584D9291" w14:textId="77777777" w:rsidR="00327081" w:rsidRPr="00293A3B" w:rsidRDefault="00327081" w:rsidP="00327081">
            <w:pPr>
              <w:pStyle w:val="ListParagraph"/>
              <w:numPr>
                <w:ilvl w:val="0"/>
                <w:numId w:val="43"/>
              </w:numPr>
              <w:rPr>
                <w:lang w:val="en-AU"/>
              </w:rPr>
            </w:pPr>
            <w:r w:rsidRPr="00293A3B">
              <w:rPr>
                <w:lang w:val="en-AU"/>
              </w:rPr>
              <w:t>Word processing software such as Microsoft Word.</w:t>
            </w:r>
          </w:p>
          <w:p w14:paraId="4ABB821E" w14:textId="77777777" w:rsidR="00664DC5" w:rsidRPr="00061CD1" w:rsidRDefault="00327081" w:rsidP="00664DC5">
            <w:pPr>
              <w:pStyle w:val="ListParagraph"/>
              <w:numPr>
                <w:ilvl w:val="0"/>
                <w:numId w:val="43"/>
              </w:numPr>
            </w:pPr>
            <w:r>
              <w:rPr>
                <w:lang w:val="en-AU"/>
              </w:rPr>
              <w:t>PyCharm 3.8</w:t>
            </w:r>
            <w:r w:rsidRPr="00B33740">
              <w:rPr>
                <w:lang w:val="en-AU"/>
              </w:rPr>
              <w:t xml:space="preserve"> or later </w:t>
            </w:r>
            <w:r>
              <w:rPr>
                <w:lang w:val="en-AU"/>
              </w:rPr>
              <w:t xml:space="preserve">with Python SDK 3.0 </w:t>
            </w:r>
          </w:p>
          <w:p w14:paraId="6373886C" w14:textId="77777777" w:rsidR="00061CD1" w:rsidRDefault="00061CD1" w:rsidP="00664DC5">
            <w:pPr>
              <w:pStyle w:val="ListParagraph"/>
              <w:numPr>
                <w:ilvl w:val="0"/>
                <w:numId w:val="43"/>
              </w:numPr>
            </w:pPr>
            <w:r>
              <w:rPr>
                <w:lang w:val="en-AU"/>
              </w:rPr>
              <w:t xml:space="preserve">PyCharm, Python SDK </w:t>
            </w:r>
            <w:r w:rsidRPr="00B33740">
              <w:rPr>
                <w:lang w:val="en-AU"/>
              </w:rPr>
              <w:t>and Windows based machines are provided in your practical classes. You can use a Mac if you prefer but these are not provided in the classrooms.</w:t>
            </w:r>
          </w:p>
          <w:p w14:paraId="763DABAB" w14:textId="77777777" w:rsidR="00061A84" w:rsidRPr="0054365D" w:rsidRDefault="001F0099" w:rsidP="00664DC5">
            <w:pPr>
              <w:pStyle w:val="ListParagraph"/>
              <w:numPr>
                <w:ilvl w:val="0"/>
                <w:numId w:val="43"/>
              </w:numPr>
              <w:rPr>
                <w:rStyle w:val="Hyperlink"/>
                <w:color w:val="auto"/>
                <w:u w:val="none"/>
              </w:rPr>
            </w:pPr>
            <w:hyperlink r:id="rId12" w:history="1">
              <w:r w:rsidR="00061A84" w:rsidRPr="00FB699A">
                <w:rPr>
                  <w:rStyle w:val="Hyperlink"/>
                  <w:rFonts w:asciiTheme="minorHAnsi" w:hAnsiTheme="minorHAnsi" w:cstheme="minorHAnsi"/>
                  <w:b/>
                  <w:bCs/>
                  <w:szCs w:val="20"/>
                </w:rPr>
                <w:t>IT Works Python Coding Standards</w:t>
              </w:r>
            </w:hyperlink>
          </w:p>
          <w:p w14:paraId="02D6B1DA" w14:textId="2B6A6B80" w:rsidR="0054365D" w:rsidRPr="00327081" w:rsidRDefault="00E404CD" w:rsidP="00664DC5">
            <w:pPr>
              <w:pStyle w:val="ListParagraph"/>
              <w:numPr>
                <w:ilvl w:val="0"/>
                <w:numId w:val="43"/>
              </w:numPr>
            </w:pPr>
            <w:r w:rsidRPr="00E404CD">
              <w:t>ICTPRG443 - ASDS - ICTPRG443-ASDS-products</w:t>
            </w:r>
            <w:r w:rsidR="008559C9">
              <w:t>.txt</w:t>
            </w:r>
          </w:p>
        </w:tc>
      </w:tr>
      <w:tr w:rsidR="00D338A1" w:rsidRPr="00055AAC" w14:paraId="77E22C81" w14:textId="77777777" w:rsidTr="002E31A4">
        <w:tc>
          <w:tcPr>
            <w:tcW w:w="3119" w:type="dxa"/>
            <w:shd w:val="clear" w:color="auto" w:fill="F2F2F2" w:themeFill="background1" w:themeFillShade="F2"/>
          </w:tcPr>
          <w:p w14:paraId="7F58483A" w14:textId="77777777" w:rsidR="00D338A1" w:rsidRDefault="00D338A1" w:rsidP="00D338A1">
            <w:r>
              <w:lastRenderedPageBreak/>
              <w:t>Result notification and reassessment information</w:t>
            </w:r>
          </w:p>
        </w:tc>
        <w:tc>
          <w:tcPr>
            <w:tcW w:w="5907" w:type="dxa"/>
          </w:tcPr>
          <w:p w14:paraId="513AF35B" w14:textId="77777777" w:rsidR="00781D4B" w:rsidRPr="003C5135" w:rsidRDefault="00781D4B" w:rsidP="00781D4B">
            <w:pPr>
              <w:rPr>
                <w:lang w:val="en-AU"/>
              </w:rPr>
            </w:pPr>
            <w:r w:rsidRPr="003C5135">
              <w:rPr>
                <w:lang w:val="en-AU"/>
              </w:rPr>
              <w:t>You will be provided feedback and the result for your assignment on TAFESA Learn. You will be and given the chance to resubmit with required corrections only once.</w:t>
            </w:r>
          </w:p>
          <w:p w14:paraId="31ADE976" w14:textId="5D96BEF3" w:rsidR="00D338A1" w:rsidRPr="00055AAC" w:rsidRDefault="00781D4B" w:rsidP="00781D4B">
            <w:pPr>
              <w:rPr>
                <w:lang w:val="en-AU"/>
              </w:rPr>
            </w:pPr>
            <w:r w:rsidRPr="003C5135">
              <w:rPr>
                <w:lang w:val="en-AU"/>
              </w:rPr>
              <w:t>Refer to the TAFE SA assessment policy for more information</w:t>
            </w:r>
            <w:r>
              <w:rPr>
                <w:lang w:val="en-AU"/>
              </w:rPr>
              <w:t xml:space="preserve"> </w:t>
            </w:r>
            <w:hyperlink r:id="rId13" w:history="1">
              <w:r>
                <w:rPr>
                  <w:rStyle w:val="Hyperlink"/>
                  <w:lang w:val="en-AU"/>
                </w:rPr>
                <w:t>https://www.tafesa.edu.au/apply-enrol/before-starting/student-policies/assessment</w:t>
              </w:r>
            </w:hyperlink>
          </w:p>
        </w:tc>
      </w:tr>
    </w:tbl>
    <w:p w14:paraId="3AD24C7F" w14:textId="77777777" w:rsidR="00035B79" w:rsidRDefault="00035B79"/>
    <w:p w14:paraId="29BFAE82" w14:textId="3CF1F723" w:rsidR="00415286" w:rsidRPr="00415286" w:rsidRDefault="00035B79" w:rsidP="00415286">
      <w:pPr>
        <w:spacing w:after="160" w:line="259" w:lineRule="auto"/>
        <w:rPr>
          <w:b/>
          <w:bCs/>
        </w:rPr>
      </w:pPr>
      <w:r>
        <w:br w:type="page"/>
      </w:r>
      <w:r w:rsidR="00415286" w:rsidRPr="00686B6E">
        <w:rPr>
          <w:b/>
          <w:bCs/>
          <w:sz w:val="22"/>
          <w:szCs w:val="26"/>
        </w:rPr>
        <w:lastRenderedPageBreak/>
        <w:t>Assignment 2 – Supermarket Checkout – Admin</w:t>
      </w:r>
    </w:p>
    <w:p w14:paraId="0BD1FCE9" w14:textId="5FAF07BE" w:rsidR="00686B6E" w:rsidRDefault="00C462DA" w:rsidP="00AF2EBE">
      <w:pPr>
        <w:spacing w:after="160" w:line="360" w:lineRule="auto"/>
      </w:pPr>
      <w:r>
        <w:t>The</w:t>
      </w:r>
      <w:r w:rsidR="00AF0CD0">
        <w:t xml:space="preserve"> </w:t>
      </w:r>
      <w:r w:rsidR="00415286">
        <w:t xml:space="preserve">ITWorks </w:t>
      </w:r>
      <w:r w:rsidR="00330B5E">
        <w:t xml:space="preserve">Project </w:t>
      </w:r>
      <w:r w:rsidR="00985EE2">
        <w:t xml:space="preserve">Python </w:t>
      </w:r>
      <w:r w:rsidR="00AF0CD0">
        <w:t xml:space="preserve">Team Leader </w:t>
      </w:r>
      <w:r w:rsidR="00330B5E">
        <w:t>responsible for the overall project,</w:t>
      </w:r>
      <w:r w:rsidR="00AF0CD0">
        <w:t xml:space="preserve"> </w:t>
      </w:r>
      <w:r w:rsidR="00415286">
        <w:t xml:space="preserve">has requested </w:t>
      </w:r>
      <w:r w:rsidR="00E34BA1">
        <w:t xml:space="preserve">an additional set of </w:t>
      </w:r>
      <w:r w:rsidR="00415286">
        <w:t xml:space="preserve">requirements </w:t>
      </w:r>
      <w:r w:rsidR="00E34BA1">
        <w:t>relating to the Supermarket Self-Service Checkout application previously completed</w:t>
      </w:r>
      <w:r w:rsidR="00FC042C">
        <w:t xml:space="preserve"> to include </w:t>
      </w:r>
      <w:r w:rsidR="00415286">
        <w:t>an Admi</w:t>
      </w:r>
      <w:r w:rsidR="00BE33D8">
        <w:t>n</w:t>
      </w:r>
      <w:r w:rsidR="00415286">
        <w:t xml:space="preserve"> </w:t>
      </w:r>
      <w:r w:rsidR="00FC042C">
        <w:t>section relating to the</w:t>
      </w:r>
      <w:r w:rsidR="00415286">
        <w:t xml:space="preserve"> same application</w:t>
      </w:r>
      <w:r w:rsidR="00FC042C">
        <w:t xml:space="preserve">, </w:t>
      </w:r>
      <w:r w:rsidR="00415286">
        <w:t>based on the following requirements:</w:t>
      </w:r>
    </w:p>
    <w:p w14:paraId="5DD6EECA" w14:textId="506DCC9B" w:rsidR="00686B6E" w:rsidRPr="0069375A" w:rsidRDefault="00686B6E" w:rsidP="00AF2EBE">
      <w:pPr>
        <w:spacing w:after="160" w:line="360" w:lineRule="auto"/>
        <w:rPr>
          <w:b/>
          <w:bCs/>
          <w:sz w:val="22"/>
          <w:szCs w:val="26"/>
        </w:rPr>
      </w:pPr>
      <w:r w:rsidRPr="0069375A">
        <w:rPr>
          <w:b/>
          <w:bCs/>
          <w:sz w:val="22"/>
          <w:szCs w:val="26"/>
        </w:rPr>
        <w:t xml:space="preserve">Part A – Modifications to existing </w:t>
      </w:r>
      <w:r w:rsidR="00CD4DF8">
        <w:rPr>
          <w:b/>
          <w:bCs/>
          <w:sz w:val="22"/>
          <w:szCs w:val="26"/>
        </w:rPr>
        <w:t>Supermarket C</w:t>
      </w:r>
      <w:r w:rsidRPr="0069375A">
        <w:rPr>
          <w:b/>
          <w:bCs/>
          <w:sz w:val="22"/>
          <w:szCs w:val="26"/>
        </w:rPr>
        <w:t xml:space="preserve">heckout </w:t>
      </w:r>
      <w:r w:rsidR="00CD4DF8">
        <w:rPr>
          <w:b/>
          <w:bCs/>
          <w:sz w:val="22"/>
          <w:szCs w:val="26"/>
        </w:rPr>
        <w:t>S</w:t>
      </w:r>
      <w:r w:rsidRPr="0069375A">
        <w:rPr>
          <w:b/>
          <w:bCs/>
          <w:sz w:val="22"/>
          <w:szCs w:val="26"/>
        </w:rPr>
        <w:t>ystem</w:t>
      </w:r>
    </w:p>
    <w:p w14:paraId="5EAA4A6B" w14:textId="5626B0F8" w:rsidR="00EB0AB7" w:rsidRDefault="000C7501" w:rsidP="00AF2EBE">
      <w:pPr>
        <w:spacing w:after="160" w:line="360" w:lineRule="auto"/>
      </w:pPr>
      <w:r>
        <w:t xml:space="preserve">After </w:t>
      </w:r>
      <w:r w:rsidR="000B5F45">
        <w:t>evaluating</w:t>
      </w:r>
      <w:r>
        <w:t xml:space="preserve"> several other </w:t>
      </w:r>
      <w:r w:rsidR="000B5F45">
        <w:t xml:space="preserve">software development methodologies such as </w:t>
      </w:r>
      <w:r w:rsidR="005E625D">
        <w:t xml:space="preserve">Rapid Application Development, Clean House Development </w:t>
      </w:r>
      <w:r w:rsidR="00345583">
        <w:t xml:space="preserve">and Agile Development, the project lead at IT Works decided </w:t>
      </w:r>
      <w:r w:rsidR="000F429D">
        <w:t xml:space="preserve">on adopting an </w:t>
      </w:r>
      <w:r w:rsidR="008B2B12">
        <w:t>Agile development strategy</w:t>
      </w:r>
      <w:r w:rsidR="008F4AB9">
        <w:t xml:space="preserve"> here</w:t>
      </w:r>
      <w:r w:rsidR="00240511">
        <w:t xml:space="preserve">. </w:t>
      </w:r>
      <w:r w:rsidR="009F2438">
        <w:t>Several Sprint sessions were planned</w:t>
      </w:r>
      <w:r w:rsidR="00BC3E74">
        <w:t xml:space="preserve"> for implementation in the coming weeks that would result in the </w:t>
      </w:r>
      <w:r w:rsidR="00887A50">
        <w:t>finalization of the project requirements specification and</w:t>
      </w:r>
      <w:r w:rsidR="00DB61CB">
        <w:t xml:space="preserve"> </w:t>
      </w:r>
      <w:r w:rsidR="0088537F">
        <w:t>the resulting project deliverables.</w:t>
      </w:r>
    </w:p>
    <w:p w14:paraId="334EA0EC" w14:textId="16AA94D6" w:rsidR="00686B6E" w:rsidRDefault="00A65525" w:rsidP="00AF2EBE">
      <w:pPr>
        <w:spacing w:after="160" w:line="360" w:lineRule="auto"/>
      </w:pPr>
      <w:r>
        <w:t xml:space="preserve">The project team leader </w:t>
      </w:r>
      <w:r w:rsidR="00FE3F10">
        <w:t>has requested you</w:t>
      </w:r>
      <w:r w:rsidR="00D61AEF">
        <w:t xml:space="preserve"> </w:t>
      </w:r>
      <w:r w:rsidR="00686B6E" w:rsidRPr="00275C34">
        <w:t xml:space="preserve">make the following changes to the existing </w:t>
      </w:r>
      <w:r w:rsidR="00D61AEF">
        <w:t xml:space="preserve">Supermarket </w:t>
      </w:r>
      <w:r w:rsidR="00686B6E" w:rsidRPr="00275C34">
        <w:t>checkout system</w:t>
      </w:r>
      <w:r w:rsidR="00AE6745" w:rsidRPr="00275C34">
        <w:t xml:space="preserve">, and document </w:t>
      </w:r>
      <w:r w:rsidR="00D61AEF">
        <w:t xml:space="preserve">resulting </w:t>
      </w:r>
      <w:r w:rsidR="00735AC2" w:rsidRPr="00275C34">
        <w:t xml:space="preserve">changes to </w:t>
      </w:r>
      <w:r w:rsidR="001C1FBB">
        <w:t>the existing application</w:t>
      </w:r>
      <w:r w:rsidR="00AE6745" w:rsidRPr="00275C34">
        <w:t xml:space="preserve"> code </w:t>
      </w:r>
      <w:r w:rsidR="00AE6745">
        <w:t xml:space="preserve">using </w:t>
      </w:r>
      <w:r w:rsidR="00F753C4">
        <w:t>the Python code comment features</w:t>
      </w:r>
      <w:r w:rsidR="00735AC2">
        <w:t xml:space="preserve"> </w:t>
      </w:r>
      <w:r w:rsidR="00735AC2" w:rsidRPr="00275C34">
        <w:t>to explain the changes</w:t>
      </w:r>
      <w:r w:rsidR="00686B6E" w:rsidRPr="00275C34">
        <w:t xml:space="preserve"> </w:t>
      </w:r>
      <w:r w:rsidR="00F753C4">
        <w:t xml:space="preserve">that will be </w:t>
      </w:r>
      <w:r w:rsidR="00686B6E">
        <w:t xml:space="preserve">based </w:t>
      </w:r>
      <w:r w:rsidR="00686B6E" w:rsidRPr="00275C34">
        <w:t xml:space="preserve">on the following </w:t>
      </w:r>
      <w:r w:rsidR="00181C26">
        <w:t xml:space="preserve">implementation </w:t>
      </w:r>
      <w:r w:rsidR="00686B6E" w:rsidRPr="00275C34">
        <w:t>requirements:</w:t>
      </w:r>
    </w:p>
    <w:p w14:paraId="226AD873" w14:textId="5EA0C79C" w:rsidR="00415286" w:rsidRDefault="00686B6E" w:rsidP="00AF2EBE">
      <w:pPr>
        <w:pStyle w:val="ListParagraph"/>
        <w:numPr>
          <w:ilvl w:val="0"/>
          <w:numId w:val="11"/>
        </w:numPr>
        <w:spacing w:after="160" w:line="360" w:lineRule="auto"/>
      </w:pPr>
      <w:r>
        <w:t xml:space="preserve">Use </w:t>
      </w:r>
      <w:proofErr w:type="gramStart"/>
      <w:r>
        <w:t>a</w:t>
      </w:r>
      <w:proofErr w:type="gramEnd"/>
      <w:r>
        <w:t xml:space="preserve"> SQLite database to store the product details, instead of a text file</w:t>
      </w:r>
      <w:r w:rsidR="005E483A">
        <w:t xml:space="preserve"> </w:t>
      </w:r>
      <w:commentRangeStart w:id="1"/>
      <w:commentRangeStart w:id="2"/>
      <w:r w:rsidR="001F0099">
        <w:t>Products.txt</w:t>
      </w:r>
      <w:commentRangeEnd w:id="1"/>
      <w:r w:rsidR="001F0099">
        <w:rPr>
          <w:rStyle w:val="CommentReference"/>
        </w:rPr>
        <w:commentReference w:id="1"/>
      </w:r>
      <w:commentRangeEnd w:id="2"/>
      <w:r w:rsidR="001F0099">
        <w:rPr>
          <w:rStyle w:val="CommentReference"/>
        </w:rPr>
        <w:commentReference w:id="2"/>
      </w:r>
      <w:r w:rsidR="001F0099">
        <w:t xml:space="preserve">, </w:t>
      </w:r>
      <w:r w:rsidR="00F67A45">
        <w:t>you used in Assignment 1</w:t>
      </w:r>
      <w:r w:rsidR="001F0099">
        <w:t xml:space="preserve"> </w:t>
      </w:r>
    </w:p>
    <w:p w14:paraId="1D586D89" w14:textId="6687A772" w:rsidR="00686B6E" w:rsidRDefault="00686B6E" w:rsidP="001F0099">
      <w:pPr>
        <w:pStyle w:val="ListParagraph"/>
        <w:numPr>
          <w:ilvl w:val="0"/>
          <w:numId w:val="11"/>
        </w:numPr>
        <w:spacing w:after="160" w:line="360" w:lineRule="auto"/>
      </w:pPr>
      <w:r>
        <w:t xml:space="preserve">Use </w:t>
      </w:r>
      <w:proofErr w:type="gramStart"/>
      <w:r>
        <w:t>a</w:t>
      </w:r>
      <w:proofErr w:type="gramEnd"/>
      <w:r>
        <w:t xml:space="preserve"> SQLite database to store the checkout transactions</w:t>
      </w:r>
      <w:r w:rsidR="00F80B1A">
        <w:t xml:space="preserve"> </w:t>
      </w:r>
      <w:r w:rsidR="001F0099">
        <w:t xml:space="preserve">instead of a text file </w:t>
      </w:r>
      <w:r w:rsidR="001F0099">
        <w:t>Transactions</w:t>
      </w:r>
      <w:commentRangeStart w:id="3"/>
      <w:commentRangeStart w:id="4"/>
      <w:r w:rsidR="001F0099">
        <w:t>.txt</w:t>
      </w:r>
      <w:commentRangeEnd w:id="3"/>
      <w:r w:rsidR="001F0099">
        <w:rPr>
          <w:rStyle w:val="CommentReference"/>
        </w:rPr>
        <w:commentReference w:id="3"/>
      </w:r>
      <w:commentRangeEnd w:id="4"/>
      <w:r w:rsidR="001F0099">
        <w:rPr>
          <w:rStyle w:val="CommentReference"/>
        </w:rPr>
        <w:commentReference w:id="4"/>
      </w:r>
      <w:r w:rsidR="001F0099">
        <w:t xml:space="preserve">, you used in Assignment </w:t>
      </w:r>
      <w:r w:rsidR="001F0099">
        <w:t>1</w:t>
      </w:r>
    </w:p>
    <w:p w14:paraId="592C4789" w14:textId="77777777" w:rsidR="00CB0641" w:rsidRDefault="00686B6E" w:rsidP="00AF2EBE">
      <w:pPr>
        <w:pStyle w:val="ListParagraph"/>
        <w:numPr>
          <w:ilvl w:val="0"/>
          <w:numId w:val="11"/>
        </w:numPr>
        <w:spacing w:after="160" w:line="360" w:lineRule="auto"/>
      </w:pPr>
      <w:r>
        <w:t>To complete the above new requirements, you will need to create</w:t>
      </w:r>
      <w:r w:rsidR="00CB0641">
        <w:t xml:space="preserve"> the following components:</w:t>
      </w:r>
    </w:p>
    <w:p w14:paraId="608CC036" w14:textId="29A03CB2" w:rsidR="00686B6E" w:rsidRDefault="00CB0641" w:rsidP="00CB0641">
      <w:pPr>
        <w:pStyle w:val="ListParagraph"/>
        <w:spacing w:after="160" w:line="360" w:lineRule="auto"/>
      </w:pPr>
      <w:r w:rsidRPr="00CB0641">
        <w:rPr>
          <w:sz w:val="18"/>
          <w:szCs w:val="22"/>
        </w:rPr>
        <w:t>3.1</w:t>
      </w:r>
      <w:r>
        <w:rPr>
          <w:sz w:val="18"/>
          <w:szCs w:val="22"/>
        </w:rPr>
        <w:t xml:space="preserve">. </w:t>
      </w:r>
      <w:r w:rsidRPr="00CB0641">
        <w:rPr>
          <w:sz w:val="18"/>
          <w:szCs w:val="22"/>
        </w:rPr>
        <w:t xml:space="preserve"> </w:t>
      </w:r>
      <w:r w:rsidR="00686B6E">
        <w:t xml:space="preserve">SQLite database with a </w:t>
      </w:r>
      <w:r w:rsidR="00686B6E" w:rsidRPr="00CB0641">
        <w:rPr>
          <w:b/>
          <w:bCs/>
        </w:rPr>
        <w:t xml:space="preserve">Products </w:t>
      </w:r>
      <w:r w:rsidR="00686B6E">
        <w:t xml:space="preserve">and </w:t>
      </w:r>
      <w:r w:rsidR="00686B6E" w:rsidRPr="00CB0641">
        <w:rPr>
          <w:b/>
          <w:bCs/>
        </w:rPr>
        <w:t xml:space="preserve">Transactions </w:t>
      </w:r>
      <w:r w:rsidR="00686B6E" w:rsidRPr="00686B6E">
        <w:t>tables</w:t>
      </w:r>
      <w:r w:rsidR="00686B6E">
        <w:t xml:space="preserve"> with </w:t>
      </w:r>
      <w:r w:rsidR="007C1363">
        <w:t>columns that map to the corresponding class fields</w:t>
      </w:r>
      <w:r w:rsidR="008640B9">
        <w:t xml:space="preserve"> for </w:t>
      </w:r>
      <w:r w:rsidR="008640B9" w:rsidRPr="00B3135C">
        <w:rPr>
          <w:b/>
          <w:bCs/>
        </w:rPr>
        <w:t xml:space="preserve">Product </w:t>
      </w:r>
      <w:r w:rsidR="008640B9">
        <w:t xml:space="preserve">and </w:t>
      </w:r>
      <w:r w:rsidR="008640B9" w:rsidRPr="00B3135C">
        <w:rPr>
          <w:b/>
          <w:bCs/>
        </w:rPr>
        <w:t>Transaction</w:t>
      </w:r>
      <w:r w:rsidR="008640B9">
        <w:t xml:space="preserve"> found in </w:t>
      </w:r>
      <w:r w:rsidR="008640B9" w:rsidRPr="00B42132">
        <w:rPr>
          <w:b/>
          <w:bCs/>
        </w:rPr>
        <w:t>Figure 1</w:t>
      </w:r>
      <w:r w:rsidR="008640B9">
        <w:t xml:space="preserve"> and </w:t>
      </w:r>
      <w:r w:rsidR="008640B9" w:rsidRPr="00B42132">
        <w:rPr>
          <w:b/>
          <w:bCs/>
        </w:rPr>
        <w:t xml:space="preserve">Figure </w:t>
      </w:r>
      <w:r w:rsidR="00B3135C" w:rsidRPr="00B42132">
        <w:rPr>
          <w:b/>
          <w:bCs/>
        </w:rPr>
        <w:t>2</w:t>
      </w:r>
      <w:r w:rsidR="008640B9">
        <w:t xml:space="preserve"> respectively</w:t>
      </w:r>
      <w:r w:rsidR="007C1363">
        <w:t>.</w:t>
      </w:r>
    </w:p>
    <w:p w14:paraId="565130DC" w14:textId="19C7980C" w:rsidR="007F0058" w:rsidRDefault="00B42132" w:rsidP="00CB0641">
      <w:pPr>
        <w:pStyle w:val="ListParagraph"/>
        <w:spacing w:after="160" w:line="360" w:lineRule="auto"/>
      </w:pPr>
      <w:r>
        <w:rPr>
          <w:noProof/>
        </w:rPr>
        <w:drawing>
          <wp:inline distT="0" distB="0" distL="0" distR="0" wp14:anchorId="1920BA16" wp14:editId="7FFCA281">
            <wp:extent cx="3801659" cy="2314575"/>
            <wp:effectExtent l="0" t="0" r="889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8"/>
                    <a:stretch>
                      <a:fillRect/>
                    </a:stretch>
                  </pic:blipFill>
                  <pic:spPr>
                    <a:xfrm>
                      <a:off x="0" y="0"/>
                      <a:ext cx="3814334" cy="2322292"/>
                    </a:xfrm>
                    <a:prstGeom prst="rect">
                      <a:avLst/>
                    </a:prstGeom>
                  </pic:spPr>
                </pic:pic>
              </a:graphicData>
            </a:graphic>
          </wp:inline>
        </w:drawing>
      </w:r>
    </w:p>
    <w:p w14:paraId="3E0B6573" w14:textId="77777777" w:rsidR="00516ABE" w:rsidRDefault="00516ABE" w:rsidP="00CB0641">
      <w:pPr>
        <w:pStyle w:val="ListParagraph"/>
        <w:spacing w:after="160" w:line="360" w:lineRule="auto"/>
      </w:pPr>
    </w:p>
    <w:p w14:paraId="655BC373" w14:textId="4207E924" w:rsidR="007920B5" w:rsidRDefault="007920B5" w:rsidP="00AF2EBE">
      <w:pPr>
        <w:pStyle w:val="ListParagraph"/>
        <w:numPr>
          <w:ilvl w:val="0"/>
          <w:numId w:val="11"/>
        </w:numPr>
        <w:spacing w:after="160" w:line="360" w:lineRule="auto"/>
      </w:pPr>
      <w:r>
        <w:t xml:space="preserve">Add </w:t>
      </w:r>
      <w:r w:rsidR="00D21AFD">
        <w:t>at least</w:t>
      </w:r>
      <w:r w:rsidR="00C4777D">
        <w:t xml:space="preserve"> ten</w:t>
      </w:r>
      <w:r>
        <w:t xml:space="preserve"> </w:t>
      </w:r>
      <w:proofErr w:type="gramStart"/>
      <w:r>
        <w:t>dummy  products</w:t>
      </w:r>
      <w:proofErr w:type="gramEnd"/>
      <w:r>
        <w:t xml:space="preserve"> to the </w:t>
      </w:r>
      <w:r w:rsidRPr="007920B5">
        <w:rPr>
          <w:b/>
          <w:bCs/>
        </w:rPr>
        <w:t>Products</w:t>
      </w:r>
      <w:r>
        <w:t xml:space="preserve"> table in the SQLite database for testing purposes</w:t>
      </w:r>
      <w:r w:rsidR="00B0732E">
        <w:t xml:space="preserve">. </w:t>
      </w:r>
    </w:p>
    <w:p w14:paraId="0D15A79D" w14:textId="0599ACE4" w:rsidR="00530CD8" w:rsidRDefault="00686B6E" w:rsidP="00530CD8">
      <w:pPr>
        <w:pStyle w:val="ListParagraph"/>
        <w:numPr>
          <w:ilvl w:val="0"/>
          <w:numId w:val="11"/>
        </w:numPr>
        <w:spacing w:line="360" w:lineRule="auto"/>
        <w:rPr>
          <w:rFonts w:asciiTheme="minorHAnsi" w:hAnsiTheme="minorHAnsi" w:cstheme="minorHAnsi"/>
          <w:sz w:val="22"/>
          <w:szCs w:val="22"/>
        </w:rPr>
      </w:pPr>
      <w:r>
        <w:lastRenderedPageBreak/>
        <w:t xml:space="preserve">In keeping with an </w:t>
      </w:r>
      <w:r w:rsidRPr="00275D09">
        <w:rPr>
          <w:b/>
          <w:bCs/>
        </w:rPr>
        <w:t>OO</w:t>
      </w:r>
      <w:r>
        <w:t xml:space="preserve"> focus, create a </w:t>
      </w:r>
      <w:r w:rsidRPr="00275D09">
        <w:rPr>
          <w:b/>
          <w:bCs/>
        </w:rPr>
        <w:t>Transaction</w:t>
      </w:r>
      <w:r>
        <w:t xml:space="preserve"> class </w:t>
      </w:r>
      <w:proofErr w:type="gramStart"/>
      <w:r>
        <w:t>with  fields</w:t>
      </w:r>
      <w:proofErr w:type="gramEnd"/>
      <w:r>
        <w:t xml:space="preserve"> and </w:t>
      </w:r>
      <w:r w:rsidR="00275D09">
        <w:t>method</w:t>
      </w:r>
      <w:r w:rsidR="00385CD8">
        <w:t xml:space="preserve"> (see Figure </w:t>
      </w:r>
      <w:r w:rsidR="00190200">
        <w:t>2</w:t>
      </w:r>
      <w:r w:rsidR="00385CD8">
        <w:t>.0)</w:t>
      </w:r>
    </w:p>
    <w:p w14:paraId="309604AC" w14:textId="77777777" w:rsidR="00530CD8" w:rsidRDefault="00530CD8" w:rsidP="00530CD8">
      <w:pPr>
        <w:spacing w:line="360" w:lineRule="auto"/>
        <w:rPr>
          <w:rFonts w:asciiTheme="minorHAnsi" w:hAnsiTheme="minorHAnsi" w:cstheme="minorHAnsi"/>
          <w:sz w:val="22"/>
          <w:szCs w:val="22"/>
        </w:rPr>
      </w:pPr>
    </w:p>
    <w:p w14:paraId="149BFCFA" w14:textId="77777777" w:rsidR="00530CD8" w:rsidRPr="00530CD8" w:rsidRDefault="00530CD8" w:rsidP="00530CD8">
      <w:pPr>
        <w:spacing w:line="360" w:lineRule="auto"/>
        <w:rPr>
          <w:rFonts w:asciiTheme="minorHAnsi" w:hAnsiTheme="minorHAnsi" w:cstheme="minorHAnsi"/>
          <w:sz w:val="22"/>
          <w:szCs w:val="22"/>
        </w:rPr>
      </w:pPr>
    </w:p>
    <w:p w14:paraId="757394F3" w14:textId="50B3CDB7" w:rsidR="00975F88" w:rsidRDefault="0088048F" w:rsidP="00E77A20">
      <w:pPr>
        <w:pStyle w:val="ListParagraph"/>
        <w:numPr>
          <w:ilvl w:val="0"/>
          <w:numId w:val="11"/>
        </w:numPr>
        <w:spacing w:line="360" w:lineRule="auto"/>
        <w:rPr>
          <w:rFonts w:asciiTheme="minorHAnsi" w:hAnsiTheme="minorHAnsi" w:cstheme="minorHAnsi"/>
          <w:sz w:val="22"/>
          <w:szCs w:val="22"/>
        </w:rPr>
      </w:pPr>
      <w:r w:rsidRPr="00470DF7">
        <w:rPr>
          <w:rFonts w:asciiTheme="minorHAnsi" w:hAnsiTheme="minorHAnsi" w:cstheme="minorHAnsi"/>
          <w:sz w:val="22"/>
          <w:szCs w:val="22"/>
        </w:rPr>
        <w:t xml:space="preserve">Create a </w:t>
      </w:r>
      <w:r w:rsidR="00470DF7">
        <w:rPr>
          <w:rFonts w:asciiTheme="minorHAnsi" w:hAnsiTheme="minorHAnsi" w:cstheme="minorHAnsi"/>
          <w:sz w:val="22"/>
          <w:szCs w:val="22"/>
        </w:rPr>
        <w:t xml:space="preserve">Python </w:t>
      </w:r>
      <w:r w:rsidR="00B6547E" w:rsidRPr="00470DF7">
        <w:rPr>
          <w:rFonts w:asciiTheme="minorHAnsi" w:hAnsiTheme="minorHAnsi" w:cstheme="minorHAnsi"/>
          <w:sz w:val="22"/>
          <w:szCs w:val="22"/>
        </w:rPr>
        <w:t xml:space="preserve">Class called </w:t>
      </w:r>
      <w:r w:rsidR="00470DF7" w:rsidRPr="00975F88">
        <w:rPr>
          <w:rFonts w:asciiTheme="minorHAnsi" w:hAnsiTheme="minorHAnsi" w:cstheme="minorHAnsi"/>
          <w:b/>
          <w:bCs/>
          <w:sz w:val="22"/>
          <w:szCs w:val="22"/>
        </w:rPr>
        <w:t>SupermarketDAO</w:t>
      </w:r>
      <w:r w:rsidR="00470DF7">
        <w:rPr>
          <w:rFonts w:asciiTheme="minorHAnsi" w:hAnsiTheme="minorHAnsi" w:cstheme="minorHAnsi"/>
          <w:sz w:val="22"/>
          <w:szCs w:val="22"/>
        </w:rPr>
        <w:t xml:space="preserve"> </w:t>
      </w:r>
      <w:r w:rsidR="00F35730" w:rsidRPr="00470DF7">
        <w:rPr>
          <w:rFonts w:asciiTheme="minorHAnsi" w:hAnsiTheme="minorHAnsi" w:cstheme="minorHAnsi"/>
          <w:sz w:val="22"/>
          <w:szCs w:val="22"/>
        </w:rPr>
        <w:t xml:space="preserve">  </w:t>
      </w:r>
      <w:r w:rsidR="002744A9">
        <w:rPr>
          <w:rFonts w:asciiTheme="minorHAnsi" w:hAnsiTheme="minorHAnsi" w:cstheme="minorHAnsi"/>
          <w:sz w:val="22"/>
          <w:szCs w:val="22"/>
        </w:rPr>
        <w:t>based on the UML model (Figure 3.0)</w:t>
      </w:r>
      <w:r w:rsidR="00F35730" w:rsidRPr="00470DF7">
        <w:rPr>
          <w:rFonts w:asciiTheme="minorHAnsi" w:hAnsiTheme="minorHAnsi" w:cstheme="minorHAnsi"/>
          <w:sz w:val="22"/>
          <w:szCs w:val="22"/>
        </w:rPr>
        <w:t xml:space="preserve"> </w:t>
      </w:r>
      <w:r w:rsidR="00975F88">
        <w:rPr>
          <w:rFonts w:asciiTheme="minorHAnsi" w:hAnsiTheme="minorHAnsi" w:cstheme="minorHAnsi"/>
          <w:sz w:val="22"/>
          <w:szCs w:val="22"/>
        </w:rPr>
        <w:t>-</w:t>
      </w:r>
      <w:r w:rsidR="00F35730" w:rsidRPr="00470DF7">
        <w:rPr>
          <w:rFonts w:asciiTheme="minorHAnsi" w:hAnsiTheme="minorHAnsi" w:cstheme="minorHAnsi"/>
          <w:sz w:val="22"/>
          <w:szCs w:val="22"/>
        </w:rPr>
        <w:t xml:space="preserve"> </w:t>
      </w:r>
      <w:r w:rsidR="00470DF7">
        <w:rPr>
          <w:rFonts w:asciiTheme="minorHAnsi" w:hAnsiTheme="minorHAnsi" w:cstheme="minorHAnsi"/>
          <w:sz w:val="22"/>
          <w:szCs w:val="22"/>
        </w:rPr>
        <w:t xml:space="preserve">that would be used </w:t>
      </w:r>
      <w:r w:rsidR="002744A9">
        <w:rPr>
          <w:rFonts w:asciiTheme="minorHAnsi" w:hAnsiTheme="minorHAnsi" w:cstheme="minorHAnsi"/>
          <w:sz w:val="22"/>
          <w:szCs w:val="22"/>
        </w:rPr>
        <w:t xml:space="preserve">to manage all Product/Transaction data </w:t>
      </w:r>
      <w:r w:rsidR="00F35730" w:rsidRPr="00470DF7">
        <w:rPr>
          <w:rFonts w:asciiTheme="minorHAnsi" w:hAnsiTheme="minorHAnsi" w:cstheme="minorHAnsi"/>
          <w:sz w:val="22"/>
          <w:szCs w:val="22"/>
        </w:rPr>
        <w:t xml:space="preserve"> </w:t>
      </w:r>
    </w:p>
    <w:p w14:paraId="597CAC09" w14:textId="1C50CF9A" w:rsidR="00F119F5" w:rsidRDefault="41466104" w:rsidP="00975F88">
      <w:pPr>
        <w:pStyle w:val="ListParagraph"/>
        <w:spacing w:line="360" w:lineRule="auto"/>
        <w:rPr>
          <w:rFonts w:eastAsia="Calibri"/>
          <w:szCs w:val="20"/>
        </w:rPr>
      </w:pPr>
      <w:r>
        <w:rPr>
          <w:noProof/>
        </w:rPr>
        <w:drawing>
          <wp:inline distT="0" distB="0" distL="0" distR="0" wp14:anchorId="58C29E38" wp14:editId="1EFD35A1">
            <wp:extent cx="1800225" cy="1362075"/>
            <wp:effectExtent l="0" t="0" r="0" b="0"/>
            <wp:docPr id="85728124" name="Picture 85728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800225" cy="1362075"/>
                    </a:xfrm>
                    <a:prstGeom prst="rect">
                      <a:avLst/>
                    </a:prstGeom>
                  </pic:spPr>
                </pic:pic>
              </a:graphicData>
            </a:graphic>
          </wp:inline>
        </w:drawing>
      </w:r>
    </w:p>
    <w:p w14:paraId="0F42F99A" w14:textId="23A90F88" w:rsidR="00E77A20" w:rsidRPr="00F119F5" w:rsidRDefault="00F119F5" w:rsidP="00975F88">
      <w:pPr>
        <w:pStyle w:val="ListParagraph"/>
        <w:spacing w:line="360" w:lineRule="auto"/>
        <w:rPr>
          <w:rFonts w:asciiTheme="minorHAnsi" w:hAnsiTheme="minorHAnsi" w:cstheme="minorHAnsi"/>
          <w:b/>
          <w:bCs/>
          <w:sz w:val="22"/>
          <w:szCs w:val="22"/>
        </w:rPr>
      </w:pPr>
      <w:r w:rsidRPr="00F119F5">
        <w:rPr>
          <w:rFonts w:asciiTheme="minorHAnsi" w:hAnsiTheme="minorHAnsi" w:cstheme="minorHAnsi"/>
          <w:b/>
          <w:bCs/>
          <w:sz w:val="22"/>
          <w:szCs w:val="22"/>
        </w:rPr>
        <w:t xml:space="preserve">    (Figure 3.0)</w:t>
      </w:r>
      <w:r w:rsidR="00F35730" w:rsidRPr="00F119F5">
        <w:rPr>
          <w:rFonts w:asciiTheme="minorHAnsi" w:hAnsiTheme="minorHAnsi" w:cstheme="minorHAnsi"/>
          <w:b/>
          <w:bCs/>
          <w:sz w:val="22"/>
          <w:szCs w:val="22"/>
        </w:rPr>
        <w:t xml:space="preserve">           </w:t>
      </w:r>
      <w:r w:rsidR="00FF07CE" w:rsidRPr="00F119F5">
        <w:rPr>
          <w:rFonts w:asciiTheme="minorHAnsi" w:hAnsiTheme="minorHAnsi" w:cstheme="minorHAnsi"/>
          <w:b/>
          <w:bCs/>
          <w:sz w:val="22"/>
          <w:szCs w:val="22"/>
        </w:rPr>
        <w:tab/>
      </w:r>
      <w:r w:rsidR="00FF07CE" w:rsidRPr="00F119F5">
        <w:rPr>
          <w:rFonts w:asciiTheme="minorHAnsi" w:hAnsiTheme="minorHAnsi" w:cstheme="minorHAnsi"/>
          <w:b/>
          <w:bCs/>
          <w:sz w:val="22"/>
          <w:szCs w:val="22"/>
        </w:rPr>
        <w:tab/>
      </w:r>
      <w:r w:rsidR="00FF07CE" w:rsidRPr="00F119F5">
        <w:rPr>
          <w:rFonts w:asciiTheme="minorHAnsi" w:hAnsiTheme="minorHAnsi" w:cstheme="minorHAnsi"/>
          <w:b/>
          <w:bCs/>
          <w:sz w:val="22"/>
          <w:szCs w:val="22"/>
        </w:rPr>
        <w:tab/>
      </w:r>
    </w:p>
    <w:p w14:paraId="6E8C614C" w14:textId="5BDA024E" w:rsidR="007920B5" w:rsidRDefault="006F32A2" w:rsidP="006B73AE">
      <w:pPr>
        <w:pStyle w:val="ListParagraph"/>
        <w:numPr>
          <w:ilvl w:val="0"/>
          <w:numId w:val="11"/>
        </w:numPr>
        <w:spacing w:after="160" w:line="360" w:lineRule="auto"/>
      </w:pPr>
      <w:r w:rsidRPr="009C4F11">
        <w:rPr>
          <w:color w:val="000000" w:themeColor="text1"/>
        </w:rPr>
        <w:t>Modify</w:t>
      </w:r>
      <w:r w:rsidR="00CB0641" w:rsidRPr="009C4F11">
        <w:rPr>
          <w:color w:val="000000" w:themeColor="text1"/>
        </w:rPr>
        <w:t xml:space="preserve"> the</w:t>
      </w:r>
      <w:r w:rsidR="00275D09" w:rsidRPr="009C4F11">
        <w:rPr>
          <w:rFonts w:asciiTheme="minorHAnsi" w:hAnsiTheme="minorHAnsi" w:cstheme="minorHAnsi"/>
          <w:color w:val="000000" w:themeColor="text1"/>
          <w:sz w:val="22"/>
          <w:szCs w:val="22"/>
        </w:rPr>
        <w:t xml:space="preserve"> </w:t>
      </w:r>
      <w:r w:rsidR="00275D09" w:rsidRPr="009C4F11">
        <w:rPr>
          <w:rFonts w:asciiTheme="minorHAnsi" w:hAnsiTheme="minorHAnsi" w:cstheme="minorHAnsi"/>
          <w:b/>
          <w:color w:val="000000" w:themeColor="text1"/>
          <w:sz w:val="22"/>
          <w:szCs w:val="22"/>
        </w:rPr>
        <w:t>save_transction</w:t>
      </w:r>
      <w:r w:rsidR="00275D09" w:rsidRPr="009C4F11">
        <w:rPr>
          <w:rFonts w:asciiTheme="minorHAnsi" w:hAnsiTheme="minorHAnsi" w:cstheme="minorHAnsi"/>
          <w:color w:val="000000" w:themeColor="text1"/>
          <w:sz w:val="22"/>
          <w:szCs w:val="22"/>
        </w:rPr>
        <w:t xml:space="preserve"> (date, Barcode, amount)</w:t>
      </w:r>
      <w:r w:rsidR="00CB0641" w:rsidRPr="009C4F11">
        <w:rPr>
          <w:color w:val="000000" w:themeColor="text1"/>
        </w:rPr>
        <w:t xml:space="preserve"> method </w:t>
      </w:r>
      <w:r w:rsidR="00275D09" w:rsidRPr="009C4F11">
        <w:rPr>
          <w:color w:val="000000" w:themeColor="text1"/>
        </w:rPr>
        <w:t xml:space="preserve">in </w:t>
      </w:r>
      <w:r w:rsidR="00275D09" w:rsidRPr="009C4F11">
        <w:rPr>
          <w:b/>
          <w:color w:val="000000" w:themeColor="text1"/>
        </w:rPr>
        <w:t>CheckoutRegister</w:t>
      </w:r>
      <w:r w:rsidR="00275D09" w:rsidRPr="009C4F11">
        <w:rPr>
          <w:color w:val="000000" w:themeColor="text1"/>
        </w:rPr>
        <w:t xml:space="preserve"> </w:t>
      </w:r>
      <w:r w:rsidR="00684E21" w:rsidRPr="009C4F11">
        <w:rPr>
          <w:color w:val="000000" w:themeColor="text1"/>
        </w:rPr>
        <w:t xml:space="preserve">to create a </w:t>
      </w:r>
      <w:r w:rsidR="00684E21" w:rsidRPr="009C4F11">
        <w:rPr>
          <w:b/>
          <w:color w:val="000000" w:themeColor="text1"/>
        </w:rPr>
        <w:t>Transaction</w:t>
      </w:r>
      <w:r w:rsidR="00684E21" w:rsidRPr="009C4F11">
        <w:rPr>
          <w:color w:val="000000" w:themeColor="text1"/>
        </w:rPr>
        <w:t xml:space="preserve"> instance </w:t>
      </w:r>
      <w:r w:rsidR="00D003FC" w:rsidRPr="009C4F11">
        <w:rPr>
          <w:color w:val="000000" w:themeColor="text1"/>
        </w:rPr>
        <w:t>that is saved in</w:t>
      </w:r>
      <w:r w:rsidR="00684E21" w:rsidRPr="009C4F11">
        <w:rPr>
          <w:color w:val="000000" w:themeColor="text1"/>
        </w:rPr>
        <w:t xml:space="preserve"> </w:t>
      </w:r>
      <w:r w:rsidR="002D35CB" w:rsidRPr="009C4F11">
        <w:rPr>
          <w:color w:val="000000" w:themeColor="text1"/>
        </w:rPr>
        <w:t xml:space="preserve">the </w:t>
      </w:r>
      <w:r w:rsidR="00274490" w:rsidRPr="009C4F11">
        <w:rPr>
          <w:color w:val="000000" w:themeColor="text1"/>
        </w:rPr>
        <w:t>database, by passing it</w:t>
      </w:r>
      <w:r w:rsidR="005D6C83" w:rsidRPr="009C4F11">
        <w:rPr>
          <w:color w:val="000000" w:themeColor="text1"/>
        </w:rPr>
        <w:t xml:space="preserve"> as</w:t>
      </w:r>
      <w:r w:rsidR="00684E21" w:rsidRPr="009C4F11">
        <w:rPr>
          <w:color w:val="000000" w:themeColor="text1"/>
        </w:rPr>
        <w:t xml:space="preserve"> parameter</w:t>
      </w:r>
      <w:r w:rsidR="002D35CB" w:rsidRPr="009C4F11">
        <w:rPr>
          <w:color w:val="000000" w:themeColor="text1"/>
        </w:rPr>
        <w:t xml:space="preserve"> </w:t>
      </w:r>
      <w:r w:rsidR="00684E21" w:rsidRPr="009C4F11">
        <w:rPr>
          <w:color w:val="000000" w:themeColor="text1"/>
        </w:rPr>
        <w:t>to</w:t>
      </w:r>
      <w:r w:rsidR="002D35CB" w:rsidRPr="009C4F11">
        <w:rPr>
          <w:color w:val="000000" w:themeColor="text1"/>
        </w:rPr>
        <w:t xml:space="preserve"> </w:t>
      </w:r>
      <w:proofErr w:type="gramStart"/>
      <w:r w:rsidR="002D35CB" w:rsidRPr="009C4F11">
        <w:rPr>
          <w:color w:val="000000" w:themeColor="text1"/>
        </w:rPr>
        <w:t xml:space="preserve">the </w:t>
      </w:r>
      <w:r w:rsidR="00044759" w:rsidRPr="009C4F11">
        <w:rPr>
          <w:color w:val="000000" w:themeColor="text1"/>
        </w:rPr>
        <w:t xml:space="preserve"> </w:t>
      </w:r>
      <w:proofErr w:type="spellStart"/>
      <w:r w:rsidR="00B0732E" w:rsidRPr="009C4F11">
        <w:rPr>
          <w:b/>
          <w:color w:val="000000" w:themeColor="text1"/>
        </w:rPr>
        <w:t>add</w:t>
      </w:r>
      <w:r w:rsidR="00CB0641" w:rsidRPr="009C4F11">
        <w:rPr>
          <w:b/>
          <w:color w:val="000000" w:themeColor="text1"/>
        </w:rPr>
        <w:t>Transaction</w:t>
      </w:r>
      <w:r w:rsidR="00B0732E" w:rsidRPr="009C4F11">
        <w:rPr>
          <w:b/>
          <w:color w:val="000000" w:themeColor="text1"/>
        </w:rPr>
        <w:t>ToDB</w:t>
      </w:r>
      <w:proofErr w:type="spellEnd"/>
      <w:proofErr w:type="gramEnd"/>
      <w:r w:rsidR="00CB0641" w:rsidRPr="009C4F11">
        <w:rPr>
          <w:b/>
          <w:color w:val="000000" w:themeColor="text1"/>
        </w:rPr>
        <w:t>(</w:t>
      </w:r>
      <w:proofErr w:type="spellStart"/>
      <w:r w:rsidR="00B0732E" w:rsidRPr="009C4F11">
        <w:rPr>
          <w:b/>
          <w:color w:val="000000" w:themeColor="text1"/>
        </w:rPr>
        <w:t>transaction_object</w:t>
      </w:r>
      <w:proofErr w:type="spellEnd"/>
      <w:r w:rsidR="00CB0641" w:rsidRPr="009C4F11">
        <w:rPr>
          <w:b/>
          <w:color w:val="000000" w:themeColor="text1"/>
        </w:rPr>
        <w:t>)</w:t>
      </w:r>
      <w:r w:rsidR="002D35CB" w:rsidRPr="009C4F11">
        <w:rPr>
          <w:b/>
          <w:color w:val="000000" w:themeColor="text1"/>
        </w:rPr>
        <w:t xml:space="preserve"> </w:t>
      </w:r>
      <w:r w:rsidR="00CB0641" w:rsidRPr="009C4F11">
        <w:rPr>
          <w:color w:val="000000" w:themeColor="text1"/>
        </w:rPr>
        <w:t xml:space="preserve"> method </w:t>
      </w:r>
      <w:r w:rsidR="002D35CB" w:rsidRPr="009C4F11">
        <w:rPr>
          <w:color w:val="000000" w:themeColor="text1"/>
        </w:rPr>
        <w:t xml:space="preserve">of the </w:t>
      </w:r>
      <w:r w:rsidR="002D35CB" w:rsidRPr="009C4F11">
        <w:rPr>
          <w:b/>
          <w:color w:val="000000" w:themeColor="text1"/>
        </w:rPr>
        <w:t>SupermarketDAO</w:t>
      </w:r>
      <w:r w:rsidR="002D35CB" w:rsidRPr="009C4F11">
        <w:rPr>
          <w:color w:val="000000" w:themeColor="text1"/>
        </w:rPr>
        <w:t xml:space="preserve"> </w:t>
      </w:r>
      <w:r w:rsidR="009C4F11" w:rsidRPr="009C4F11">
        <w:rPr>
          <w:color w:val="000000" w:themeColor="text1"/>
        </w:rPr>
        <w:t>object</w:t>
      </w:r>
      <w:r w:rsidR="002D35CB" w:rsidRPr="009C4F11">
        <w:rPr>
          <w:color w:val="000000" w:themeColor="text1"/>
        </w:rPr>
        <w:t xml:space="preserve"> </w:t>
      </w:r>
    </w:p>
    <w:p w14:paraId="2DCA2EBB" w14:textId="77777777" w:rsidR="00E835F1" w:rsidRDefault="00E835F1" w:rsidP="00AF2EBE">
      <w:pPr>
        <w:spacing w:after="160" w:line="360" w:lineRule="auto"/>
      </w:pPr>
    </w:p>
    <w:p w14:paraId="1A8DF2C8" w14:textId="3CD32B3C" w:rsidR="00686B6E" w:rsidRPr="0069375A" w:rsidRDefault="00686B6E" w:rsidP="00AF2EBE">
      <w:pPr>
        <w:spacing w:after="160" w:line="360" w:lineRule="auto"/>
        <w:rPr>
          <w:b/>
          <w:bCs/>
          <w:sz w:val="22"/>
          <w:szCs w:val="26"/>
        </w:rPr>
      </w:pPr>
      <w:r w:rsidRPr="0069375A">
        <w:rPr>
          <w:b/>
          <w:bCs/>
          <w:sz w:val="22"/>
          <w:szCs w:val="26"/>
        </w:rPr>
        <w:t xml:space="preserve">Part B – </w:t>
      </w:r>
      <w:bookmarkStart w:id="5" w:name="_Hlk77450140"/>
      <w:r w:rsidRPr="0069375A">
        <w:rPr>
          <w:b/>
          <w:bCs/>
          <w:sz w:val="22"/>
          <w:szCs w:val="26"/>
        </w:rPr>
        <w:t xml:space="preserve">Administrative (Admin) System </w:t>
      </w:r>
      <w:r w:rsidR="001F0922">
        <w:rPr>
          <w:b/>
          <w:bCs/>
          <w:sz w:val="22"/>
          <w:szCs w:val="26"/>
        </w:rPr>
        <w:t>/ Implementation</w:t>
      </w:r>
      <w:r w:rsidRPr="0069375A">
        <w:rPr>
          <w:b/>
          <w:bCs/>
          <w:sz w:val="22"/>
          <w:szCs w:val="26"/>
        </w:rPr>
        <w:t xml:space="preserve"> Requirements</w:t>
      </w:r>
    </w:p>
    <w:bookmarkEnd w:id="5"/>
    <w:p w14:paraId="70A836E3" w14:textId="2508ABAE" w:rsidR="00686B6E" w:rsidRDefault="1B2F7E25" w:rsidP="00AF2EBE">
      <w:pPr>
        <w:spacing w:after="160" w:line="360" w:lineRule="auto"/>
      </w:pPr>
      <w:r>
        <w:t xml:space="preserve">The Project leader has </w:t>
      </w:r>
      <w:r w:rsidR="439964C6">
        <w:t xml:space="preserve">directed that </w:t>
      </w:r>
      <w:r>
        <w:t xml:space="preserve">  the ne</w:t>
      </w:r>
      <w:r w:rsidR="5EFE27E7">
        <w:t>w</w:t>
      </w:r>
      <w:r w:rsidR="007920B5">
        <w:t xml:space="preserve"> </w:t>
      </w:r>
      <w:r w:rsidR="007920B5" w:rsidRPr="007920B5">
        <w:rPr>
          <w:b/>
          <w:bCs/>
        </w:rPr>
        <w:t>Admin</w:t>
      </w:r>
      <w:r w:rsidR="007920B5">
        <w:t xml:space="preserve"> system will be implemented as a prototyped </w:t>
      </w:r>
      <w:r w:rsidR="007920B5" w:rsidRPr="007920B5">
        <w:rPr>
          <w:b/>
          <w:bCs/>
        </w:rPr>
        <w:t>Console</w:t>
      </w:r>
      <w:r w:rsidR="007920B5">
        <w:t xml:space="preserve"> application </w:t>
      </w:r>
      <w:r w:rsidR="3216992C">
        <w:t>and has mandated</w:t>
      </w:r>
      <w:r w:rsidR="007920B5">
        <w:t xml:space="preserve"> the following requirements:</w:t>
      </w:r>
    </w:p>
    <w:p w14:paraId="04C6CA8B" w14:textId="5137B0EF" w:rsidR="00686B6E" w:rsidRPr="00386530" w:rsidRDefault="007920B5" w:rsidP="00AF2EBE">
      <w:pPr>
        <w:pStyle w:val="ListParagraph"/>
        <w:numPr>
          <w:ilvl w:val="0"/>
          <w:numId w:val="13"/>
        </w:numPr>
        <w:spacing w:after="160" w:line="360" w:lineRule="auto"/>
      </w:pPr>
      <w:r w:rsidRPr="00386530">
        <w:t>Create a module to manage the entire application which will serve as the start-up module,</w:t>
      </w:r>
    </w:p>
    <w:p w14:paraId="1818FC43" w14:textId="4CF5B148" w:rsidR="007920B5" w:rsidRPr="00386530" w:rsidRDefault="002F3348" w:rsidP="00AF2EBE">
      <w:pPr>
        <w:pStyle w:val="ListParagraph"/>
        <w:numPr>
          <w:ilvl w:val="0"/>
          <w:numId w:val="13"/>
        </w:numPr>
        <w:spacing w:after="160" w:line="360" w:lineRule="auto"/>
        <w:rPr>
          <w:b/>
          <w:bCs/>
        </w:rPr>
      </w:pPr>
      <w:r w:rsidRPr="00386530">
        <w:t>When module is started</w:t>
      </w:r>
      <w:r w:rsidR="006E1E39" w:rsidRPr="00386530">
        <w:t xml:space="preserve"> the</w:t>
      </w:r>
      <w:r w:rsidR="007920B5" w:rsidRPr="00386530">
        <w:t xml:space="preserve"> </w:t>
      </w:r>
      <w:r w:rsidR="00582FCA" w:rsidRPr="00386530">
        <w:t>user must</w:t>
      </w:r>
      <w:r w:rsidR="007920B5" w:rsidRPr="00386530">
        <w:t xml:space="preserve"> be authenticated using credentials in a </w:t>
      </w:r>
      <w:r w:rsidR="007920B5" w:rsidRPr="00386530">
        <w:rPr>
          <w:b/>
        </w:rPr>
        <w:t>binary file</w:t>
      </w:r>
      <w:r w:rsidR="007920B5" w:rsidRPr="00386530">
        <w:t xml:space="preserve"> (not text file</w:t>
      </w:r>
      <w:r w:rsidR="00705C2C" w:rsidRPr="00386530">
        <w:t>).</w:t>
      </w:r>
      <w:r w:rsidR="007920B5" w:rsidRPr="00386530">
        <w:t xml:space="preserve"> The credentials </w:t>
      </w:r>
      <w:r w:rsidR="006E1E39" w:rsidRPr="00386530">
        <w:t>should store</w:t>
      </w:r>
      <w:r w:rsidR="007920B5" w:rsidRPr="00386530">
        <w:t xml:space="preserve"> a </w:t>
      </w:r>
      <w:r w:rsidR="006E1E39" w:rsidRPr="00386530">
        <w:t xml:space="preserve">user’s </w:t>
      </w:r>
      <w:r w:rsidR="007920B5" w:rsidRPr="00386530">
        <w:rPr>
          <w:b/>
        </w:rPr>
        <w:t>Username</w:t>
      </w:r>
      <w:r w:rsidR="007920B5" w:rsidRPr="00386530">
        <w:t xml:space="preserve"> and </w:t>
      </w:r>
      <w:r w:rsidR="007920B5" w:rsidRPr="00386530">
        <w:rPr>
          <w:b/>
        </w:rPr>
        <w:t>Password</w:t>
      </w:r>
    </w:p>
    <w:p w14:paraId="7BE3BFC5" w14:textId="26335AE9" w:rsidR="00EE39E7" w:rsidRPr="00386530" w:rsidRDefault="00EE39E7" w:rsidP="00AF2EBE">
      <w:pPr>
        <w:pStyle w:val="ListParagraph"/>
        <w:numPr>
          <w:ilvl w:val="0"/>
          <w:numId w:val="13"/>
        </w:numPr>
        <w:spacing w:after="160" w:line="360" w:lineRule="auto"/>
      </w:pPr>
      <w:r w:rsidRPr="00386530">
        <w:t>On successful authentication of a user, the system should display a menu with the following options:</w:t>
      </w:r>
    </w:p>
    <w:p w14:paraId="1B336E18" w14:textId="003046E5" w:rsidR="00EE39E7" w:rsidRPr="00386530" w:rsidRDefault="00EE39E7" w:rsidP="00AF2EBE">
      <w:pPr>
        <w:pStyle w:val="ListParagraph"/>
        <w:numPr>
          <w:ilvl w:val="1"/>
          <w:numId w:val="13"/>
        </w:numPr>
        <w:spacing w:after="160" w:line="360" w:lineRule="auto"/>
      </w:pPr>
      <w:r w:rsidRPr="00386530">
        <w:t>Add Products to Database</w:t>
      </w:r>
    </w:p>
    <w:p w14:paraId="40078CD9" w14:textId="3B72C121" w:rsidR="00EE39E7" w:rsidRPr="00386530" w:rsidRDefault="00EE39E7" w:rsidP="00AF2EBE">
      <w:pPr>
        <w:pStyle w:val="ListParagraph"/>
        <w:numPr>
          <w:ilvl w:val="1"/>
          <w:numId w:val="13"/>
        </w:numPr>
        <w:spacing w:after="160" w:line="360" w:lineRule="auto"/>
      </w:pPr>
      <w:r w:rsidRPr="00386530">
        <w:t>List all Products in Database (Ascending order of Product bar-code)</w:t>
      </w:r>
    </w:p>
    <w:p w14:paraId="3C67EE5F" w14:textId="163A064F" w:rsidR="008E0BA5" w:rsidRPr="00386530" w:rsidRDefault="008E0BA5" w:rsidP="00AF2EBE">
      <w:pPr>
        <w:pStyle w:val="ListParagraph"/>
        <w:numPr>
          <w:ilvl w:val="1"/>
          <w:numId w:val="13"/>
        </w:numPr>
        <w:spacing w:after="160" w:line="360" w:lineRule="auto"/>
      </w:pPr>
      <w:r w:rsidRPr="00386530">
        <w:t>Find a Product in the Database, based on Product Bar-Code</w:t>
      </w:r>
    </w:p>
    <w:p w14:paraId="29A6376D" w14:textId="51724EE4" w:rsidR="00EE39E7" w:rsidRPr="00386530" w:rsidRDefault="00EE39E7" w:rsidP="00AF2EBE">
      <w:pPr>
        <w:pStyle w:val="ListParagraph"/>
        <w:numPr>
          <w:ilvl w:val="1"/>
          <w:numId w:val="13"/>
        </w:numPr>
        <w:spacing w:after="160" w:line="360" w:lineRule="auto"/>
      </w:pPr>
      <w:r w:rsidRPr="00386530">
        <w:t>List All Transactions (Ascending order of date</w:t>
      </w:r>
      <w:r w:rsidR="008E0BA5" w:rsidRPr="00386530">
        <w:t xml:space="preserve"> of transaction</w:t>
      </w:r>
      <w:r w:rsidRPr="00386530">
        <w:t>)</w:t>
      </w:r>
    </w:p>
    <w:p w14:paraId="5792F949" w14:textId="718436B6" w:rsidR="00EE39E7" w:rsidRDefault="00EE39E7" w:rsidP="00AF2EBE">
      <w:pPr>
        <w:pStyle w:val="ListParagraph"/>
        <w:numPr>
          <w:ilvl w:val="1"/>
          <w:numId w:val="13"/>
        </w:numPr>
        <w:spacing w:after="160" w:line="360" w:lineRule="auto"/>
      </w:pPr>
      <w:r>
        <w:t xml:space="preserve">Display </w:t>
      </w:r>
      <w:r w:rsidR="008E0BA5">
        <w:t>a Bar chart</w:t>
      </w:r>
      <w:r>
        <w:t xml:space="preserve"> of Products sold </w:t>
      </w:r>
      <w:r w:rsidR="008E0BA5">
        <w:t>by quantity</w:t>
      </w:r>
    </w:p>
    <w:p w14:paraId="1FE3F0D0" w14:textId="7E53AF4F" w:rsidR="008E0BA5" w:rsidRDefault="008E0BA5" w:rsidP="00AF2EBE">
      <w:pPr>
        <w:pStyle w:val="ListParagraph"/>
        <w:numPr>
          <w:ilvl w:val="1"/>
          <w:numId w:val="13"/>
        </w:numPr>
        <w:spacing w:after="160" w:line="360" w:lineRule="auto"/>
      </w:pPr>
      <w:r>
        <w:t>Display an Excel report of all transactions.</w:t>
      </w:r>
    </w:p>
    <w:p w14:paraId="5949C90A" w14:textId="0437B353" w:rsidR="00AF2EBE" w:rsidRDefault="007F62CF" w:rsidP="00AF2EBE">
      <w:pPr>
        <w:pStyle w:val="ListParagraph"/>
        <w:numPr>
          <w:ilvl w:val="1"/>
          <w:numId w:val="13"/>
        </w:numPr>
        <w:spacing w:after="160" w:line="360" w:lineRule="auto"/>
      </w:pPr>
      <w:r>
        <w:t>Exit</w:t>
      </w:r>
    </w:p>
    <w:p w14:paraId="12C5CD91" w14:textId="77777777" w:rsidR="00B0732E" w:rsidRDefault="00B0732E" w:rsidP="005E5234">
      <w:pPr>
        <w:spacing w:after="160" w:line="360" w:lineRule="auto"/>
      </w:pPr>
    </w:p>
    <w:p w14:paraId="4A6AA296" w14:textId="7DD76F57" w:rsidR="005E5234" w:rsidRDefault="008E0BA5" w:rsidP="005E5234">
      <w:pPr>
        <w:spacing w:after="160" w:line="360" w:lineRule="auto"/>
      </w:pPr>
      <w:r>
        <w:t>Use the Use Case</w:t>
      </w:r>
      <w:r w:rsidR="00237355">
        <w:t xml:space="preserve"> Report (Appendix </w:t>
      </w:r>
      <w:r w:rsidR="00E6280B">
        <w:t>A)</w:t>
      </w:r>
      <w:r>
        <w:t xml:space="preserve"> to help implement the above menu options</w:t>
      </w:r>
      <w:r w:rsidR="00237355">
        <w:t>.</w:t>
      </w:r>
    </w:p>
    <w:p w14:paraId="3B3A76A1" w14:textId="161AD691" w:rsidR="00D606F4" w:rsidRPr="00D606F4" w:rsidRDefault="00D606F4" w:rsidP="005E5234">
      <w:pPr>
        <w:spacing w:after="160" w:line="360" w:lineRule="auto"/>
        <w:rPr>
          <w:szCs w:val="20"/>
        </w:rPr>
      </w:pPr>
      <w:r w:rsidRPr="009C4F11">
        <w:rPr>
          <w:szCs w:val="20"/>
        </w:rPr>
        <w:lastRenderedPageBreak/>
        <w:t xml:space="preserve">All code must adhere to the ITWorks coding standards and use the Python Comments feature to appropriately comment </w:t>
      </w:r>
      <w:r w:rsidR="00BE0592" w:rsidRPr="009C4F11">
        <w:rPr>
          <w:szCs w:val="20"/>
        </w:rPr>
        <w:t xml:space="preserve">and document </w:t>
      </w:r>
      <w:r w:rsidRPr="009C4F11">
        <w:rPr>
          <w:szCs w:val="20"/>
        </w:rPr>
        <w:t xml:space="preserve">sections of your code for </w:t>
      </w:r>
      <w:proofErr w:type="gramStart"/>
      <w:r w:rsidRPr="009C4F11">
        <w:rPr>
          <w:szCs w:val="20"/>
        </w:rPr>
        <w:t>readability</w:t>
      </w:r>
      <w:r w:rsidR="00735AC2" w:rsidRPr="009C4F11">
        <w:rPr>
          <w:szCs w:val="20"/>
        </w:rPr>
        <w:t xml:space="preserve"> </w:t>
      </w:r>
      <w:r w:rsidRPr="009C4F11">
        <w:rPr>
          <w:szCs w:val="20"/>
        </w:rPr>
        <w:t>.</w:t>
      </w:r>
      <w:proofErr w:type="gramEnd"/>
      <w:r w:rsidR="00F57A7D" w:rsidRPr="009C4F11">
        <w:rPr>
          <w:szCs w:val="20"/>
        </w:rPr>
        <w:t xml:space="preserve"> </w:t>
      </w:r>
      <w:r w:rsidR="00F57A7D" w:rsidRPr="009C4F11">
        <w:rPr>
          <w:b/>
          <w:szCs w:val="20"/>
        </w:rPr>
        <w:t>NOTE:</w:t>
      </w:r>
      <w:r w:rsidR="00F57A7D" w:rsidRPr="009C4F11">
        <w:rPr>
          <w:szCs w:val="20"/>
        </w:rPr>
        <w:t xml:space="preserve"> You must remember to close all database connection after you have run your queries</w:t>
      </w:r>
      <w:r w:rsidR="00525EC6" w:rsidRPr="009C4F11">
        <w:rPr>
          <w:szCs w:val="20"/>
        </w:rPr>
        <w:t xml:space="preserve">. This will ensure that the connection will be </w:t>
      </w:r>
      <w:proofErr w:type="gramStart"/>
      <w:r w:rsidR="00525EC6" w:rsidRPr="009C4F11">
        <w:rPr>
          <w:szCs w:val="20"/>
        </w:rPr>
        <w:t>destroyed</w:t>
      </w:r>
      <w:proofErr w:type="gramEnd"/>
      <w:r w:rsidR="00FB733F" w:rsidRPr="009C4F11">
        <w:rPr>
          <w:szCs w:val="20"/>
        </w:rPr>
        <w:t xml:space="preserve"> and valuable memory resources will be recovered</w:t>
      </w:r>
    </w:p>
    <w:p w14:paraId="586EA59E" w14:textId="0D55F136" w:rsidR="00B0732E" w:rsidRDefault="0069375A" w:rsidP="005E5234">
      <w:pPr>
        <w:pStyle w:val="ListParagraph"/>
        <w:numPr>
          <w:ilvl w:val="0"/>
          <w:numId w:val="44"/>
        </w:numPr>
        <w:spacing w:after="160" w:line="360" w:lineRule="auto"/>
        <w:rPr>
          <w:szCs w:val="20"/>
        </w:rPr>
      </w:pPr>
      <w:r w:rsidRPr="00D606F4">
        <w:rPr>
          <w:szCs w:val="20"/>
        </w:rPr>
        <w:t xml:space="preserve">The systems analysis /designers have recommended the following specifications for each Use Case </w:t>
      </w:r>
      <w:r w:rsidR="000820C9">
        <w:rPr>
          <w:szCs w:val="20"/>
        </w:rPr>
        <w:t xml:space="preserve">to </w:t>
      </w:r>
      <w:r w:rsidRPr="00D606F4">
        <w:rPr>
          <w:szCs w:val="20"/>
        </w:rPr>
        <w:t>be implemented</w:t>
      </w:r>
      <w:r w:rsidR="007707D1">
        <w:rPr>
          <w:szCs w:val="20"/>
        </w:rPr>
        <w:t xml:space="preserve"> after </w:t>
      </w:r>
      <w:r w:rsidR="007707D1" w:rsidRPr="009C4F11">
        <w:rPr>
          <w:szCs w:val="20"/>
        </w:rPr>
        <w:t xml:space="preserve">evaluating </w:t>
      </w:r>
      <w:r w:rsidR="00F83E17" w:rsidRPr="009C4F11">
        <w:rPr>
          <w:szCs w:val="20"/>
        </w:rPr>
        <w:t>other options against the above criteria</w:t>
      </w:r>
    </w:p>
    <w:p w14:paraId="51E48441" w14:textId="77777777" w:rsidR="00886EAB" w:rsidRPr="000820C9" w:rsidRDefault="00886EAB" w:rsidP="00886EAB">
      <w:pPr>
        <w:pStyle w:val="ListParagraph"/>
        <w:spacing w:after="160" w:line="360" w:lineRule="auto"/>
        <w:ind w:left="360"/>
        <w:rPr>
          <w:szCs w:val="20"/>
        </w:rPr>
      </w:pPr>
    </w:p>
    <w:p w14:paraId="7775BD6D" w14:textId="55707CEF" w:rsidR="0069375A" w:rsidRPr="00F670E6" w:rsidRDefault="0069375A" w:rsidP="000820C9">
      <w:pPr>
        <w:pStyle w:val="ListParagraph"/>
        <w:numPr>
          <w:ilvl w:val="0"/>
          <w:numId w:val="31"/>
        </w:numPr>
        <w:spacing w:after="160" w:line="360" w:lineRule="auto"/>
        <w:ind w:left="720"/>
        <w:rPr>
          <w:b/>
          <w:bCs/>
        </w:rPr>
      </w:pPr>
      <w:r w:rsidRPr="00F670E6">
        <w:rPr>
          <w:b/>
          <w:bCs/>
        </w:rPr>
        <w:t>Add Products to Database</w:t>
      </w:r>
    </w:p>
    <w:p w14:paraId="5775B7A3" w14:textId="3233A2E3" w:rsidR="0069375A" w:rsidRDefault="00D73F25" w:rsidP="000820C9">
      <w:pPr>
        <w:spacing w:after="160" w:line="360" w:lineRule="auto"/>
        <w:ind w:left="1080"/>
      </w:pPr>
      <w:r>
        <w:t xml:space="preserve">Selecting this option will call a method (see below) using </w:t>
      </w:r>
      <w:r w:rsidR="00AD3660">
        <w:t>the product</w:t>
      </w:r>
      <w:r w:rsidR="0069375A">
        <w:t xml:space="preserve"> details</w:t>
      </w:r>
      <w:r>
        <w:t xml:space="preserve"> entered from the keyboard by the </w:t>
      </w:r>
      <w:r w:rsidR="00455697">
        <w:t>user, to</w:t>
      </w:r>
      <w:r w:rsidR="0069375A">
        <w:t xml:space="preserve">, a </w:t>
      </w:r>
      <w:r w:rsidR="0069375A" w:rsidRPr="005A01B2">
        <w:rPr>
          <w:b/>
          <w:bCs/>
        </w:rPr>
        <w:t>Product</w:t>
      </w:r>
      <w:r w:rsidR="0069375A">
        <w:t xml:space="preserve"> instance </w:t>
      </w:r>
      <w:r>
        <w:t>which is passed</w:t>
      </w:r>
      <w:r w:rsidR="0069375A">
        <w:t xml:space="preserve"> as an input parameter t</w:t>
      </w:r>
      <w:r w:rsidR="005A01B2">
        <w:t>o</w:t>
      </w:r>
      <w:r w:rsidR="0069375A">
        <w:t xml:space="preserve"> the following </w:t>
      </w:r>
      <w:r>
        <w:t>method</w:t>
      </w:r>
      <w:r w:rsidR="005A01B2">
        <w:t xml:space="preserve"> of the </w:t>
      </w:r>
      <w:r w:rsidR="005A01B2" w:rsidRPr="005A01B2">
        <w:rPr>
          <w:b/>
          <w:bCs/>
        </w:rPr>
        <w:t>Supermarket_DAO</w:t>
      </w:r>
      <w:r w:rsidR="005A01B2">
        <w:t xml:space="preserve"> instance:</w:t>
      </w:r>
    </w:p>
    <w:p w14:paraId="1517961D" w14:textId="7675AA86" w:rsidR="005A01B2" w:rsidRPr="00943D09" w:rsidRDefault="0069375A" w:rsidP="000820C9">
      <w:pPr>
        <w:spacing w:after="160" w:line="360" w:lineRule="auto"/>
        <w:ind w:left="360" w:firstLine="720"/>
        <w:rPr>
          <w:rFonts w:asciiTheme="minorHAnsi" w:hAnsiTheme="minorHAnsi" w:cstheme="minorHAnsi"/>
          <w:b/>
          <w:color w:val="000000" w:themeColor="text1"/>
        </w:rPr>
      </w:pPr>
      <w:proofErr w:type="spellStart"/>
      <w:r w:rsidRPr="00943D09">
        <w:rPr>
          <w:rFonts w:asciiTheme="minorHAnsi" w:hAnsiTheme="minorHAnsi" w:cstheme="minorHAnsi"/>
          <w:b/>
          <w:color w:val="000000" w:themeColor="text1"/>
        </w:rPr>
        <w:t>addProductToDB</w:t>
      </w:r>
      <w:proofErr w:type="spellEnd"/>
      <w:r w:rsidRPr="00943D09">
        <w:rPr>
          <w:rFonts w:asciiTheme="minorHAnsi" w:hAnsiTheme="minorHAnsi" w:cstheme="minorHAnsi"/>
          <w:b/>
          <w:color w:val="000000" w:themeColor="text1"/>
        </w:rPr>
        <w:t>(</w:t>
      </w:r>
      <w:proofErr w:type="spellStart"/>
      <w:r w:rsidRPr="005A01B2">
        <w:rPr>
          <w:rFonts w:asciiTheme="minorHAnsi" w:hAnsiTheme="minorHAnsi" w:cstheme="minorHAnsi"/>
          <w:b/>
          <w:bCs/>
          <w:color w:val="000000" w:themeColor="text1"/>
        </w:rPr>
        <w:t>product_object</w:t>
      </w:r>
      <w:proofErr w:type="spellEnd"/>
      <w:r w:rsidRPr="00943D09">
        <w:rPr>
          <w:rFonts w:asciiTheme="minorHAnsi" w:hAnsiTheme="minorHAnsi" w:cstheme="minorHAnsi"/>
          <w:b/>
          <w:color w:val="000000" w:themeColor="text1"/>
        </w:rPr>
        <w:t>)</w:t>
      </w:r>
    </w:p>
    <w:p w14:paraId="7B26FBF6" w14:textId="433C19D6" w:rsidR="005A01B2" w:rsidRPr="00943D09" w:rsidRDefault="005A01B2" w:rsidP="0048540E">
      <w:pPr>
        <w:spacing w:after="160" w:line="360" w:lineRule="auto"/>
        <w:ind w:left="1080"/>
        <w:rPr>
          <w:rFonts w:asciiTheme="minorHAnsi" w:hAnsiTheme="minorHAnsi" w:cstheme="minorHAnsi"/>
          <w:b/>
          <w:color w:val="000000" w:themeColor="text1"/>
        </w:rPr>
      </w:pPr>
      <w:r w:rsidRPr="00943D09">
        <w:rPr>
          <w:rFonts w:asciiTheme="minorHAnsi" w:hAnsiTheme="minorHAnsi" w:cstheme="minorHAnsi"/>
          <w:b/>
          <w:color w:val="000000" w:themeColor="text1"/>
        </w:rPr>
        <w:t>###</w:t>
      </w:r>
      <w:r w:rsidR="0069375A" w:rsidRPr="00943D09">
        <w:rPr>
          <w:rFonts w:asciiTheme="minorHAnsi" w:hAnsiTheme="minorHAnsi" w:cstheme="minorHAnsi"/>
          <w:b/>
          <w:color w:val="000000" w:themeColor="text1"/>
        </w:rPr>
        <w:t xml:space="preserve"> will save the </w:t>
      </w:r>
      <w:proofErr w:type="spellStart"/>
      <w:r w:rsidR="0069375A" w:rsidRPr="00943D09">
        <w:rPr>
          <w:rFonts w:asciiTheme="minorHAnsi" w:hAnsiTheme="minorHAnsi" w:cstheme="minorHAnsi"/>
          <w:b/>
          <w:color w:val="000000" w:themeColor="text1"/>
        </w:rPr>
        <w:t>product_object</w:t>
      </w:r>
      <w:proofErr w:type="spellEnd"/>
      <w:r w:rsidR="0069375A" w:rsidRPr="00943D09">
        <w:rPr>
          <w:rFonts w:asciiTheme="minorHAnsi" w:hAnsiTheme="minorHAnsi" w:cstheme="minorHAnsi"/>
          <w:b/>
          <w:color w:val="000000" w:themeColor="text1"/>
        </w:rPr>
        <w:t xml:space="preserve"> details to the database</w:t>
      </w:r>
      <w:r w:rsidRPr="00943D09">
        <w:rPr>
          <w:rFonts w:asciiTheme="minorHAnsi" w:hAnsiTheme="minorHAnsi" w:cstheme="minorHAnsi"/>
          <w:b/>
          <w:color w:val="000000" w:themeColor="text1"/>
        </w:rPr>
        <w:t xml:space="preserve"> and will return True or False to indicate if the product was inserted or not</w:t>
      </w:r>
      <w:r w:rsidR="00C267CD" w:rsidRPr="00943D09">
        <w:rPr>
          <w:rFonts w:asciiTheme="minorHAnsi" w:hAnsiTheme="minorHAnsi" w:cstheme="minorHAnsi"/>
          <w:b/>
          <w:color w:val="000000" w:themeColor="text1"/>
        </w:rPr>
        <w:t>- Display an appropriate message to indicate the success/or not of the call</w:t>
      </w:r>
      <w:r w:rsidRPr="00943D09">
        <w:rPr>
          <w:rFonts w:asciiTheme="minorHAnsi" w:hAnsiTheme="minorHAnsi" w:cstheme="minorHAnsi"/>
          <w:b/>
          <w:color w:val="000000" w:themeColor="text1"/>
        </w:rPr>
        <w:t xml:space="preserve"> ###</w:t>
      </w:r>
    </w:p>
    <w:p w14:paraId="7AF10158" w14:textId="219CF7F7" w:rsidR="0069375A" w:rsidRPr="00F670E6" w:rsidRDefault="0069375A" w:rsidP="000820C9">
      <w:pPr>
        <w:pStyle w:val="ListParagraph"/>
        <w:numPr>
          <w:ilvl w:val="0"/>
          <w:numId w:val="31"/>
        </w:numPr>
        <w:spacing w:after="160" w:line="360" w:lineRule="auto"/>
        <w:ind w:left="720"/>
        <w:rPr>
          <w:b/>
          <w:bCs/>
        </w:rPr>
      </w:pPr>
      <w:r w:rsidRPr="00F670E6">
        <w:rPr>
          <w:b/>
          <w:bCs/>
        </w:rPr>
        <w:t>List all Products in Database (Ascending order of Product bar-code)</w:t>
      </w:r>
    </w:p>
    <w:p w14:paraId="1DE19247" w14:textId="73A21304" w:rsidR="005A01B2" w:rsidRDefault="005A01B2" w:rsidP="000820C9">
      <w:pPr>
        <w:spacing w:after="160" w:line="360" w:lineRule="auto"/>
        <w:ind w:left="720"/>
      </w:pPr>
      <w:r>
        <w:t xml:space="preserve">Selecting this option will call </w:t>
      </w:r>
      <w:r w:rsidR="00943D09">
        <w:t>a</w:t>
      </w:r>
      <w:r>
        <w:t xml:space="preserve"> </w:t>
      </w:r>
      <w:r w:rsidR="00D73F25">
        <w:t>method</w:t>
      </w:r>
      <w:r>
        <w:t xml:space="preserve"> </w:t>
      </w:r>
      <w:r w:rsidR="00943D09">
        <w:t>(see below)</w:t>
      </w:r>
      <w:r w:rsidR="007727BA">
        <w:t xml:space="preserve"> </w:t>
      </w:r>
      <w:r>
        <w:t xml:space="preserve">on </w:t>
      </w:r>
      <w:proofErr w:type="spellStart"/>
      <w:r w:rsidRPr="00146D04">
        <w:rPr>
          <w:b/>
          <w:bCs/>
        </w:rPr>
        <w:t>SuperMarket_DAO</w:t>
      </w:r>
      <w:proofErr w:type="spellEnd"/>
      <w:r>
        <w:t xml:space="preserve"> instance that will read all </w:t>
      </w:r>
      <w:r w:rsidR="00173F99">
        <w:t>p</w:t>
      </w:r>
      <w:r>
        <w:t xml:space="preserve">roducts from the database and return a </w:t>
      </w:r>
      <w:r w:rsidR="00146D04">
        <w:t>l</w:t>
      </w:r>
      <w:r>
        <w:t xml:space="preserve">ist of all </w:t>
      </w:r>
      <w:r w:rsidR="00173F99">
        <w:t>P</w:t>
      </w:r>
      <w:r>
        <w:t>roduct</w:t>
      </w:r>
      <w:r w:rsidR="00173F99">
        <w:t xml:space="preserve"> objects</w:t>
      </w:r>
      <w:r>
        <w:t xml:space="preserve"> sorted in ascending order of product Barcode. You are </w:t>
      </w:r>
      <w:r w:rsidR="00AD3660">
        <w:t>required to use a Bubble sort algorithm to implement the sorting.</w:t>
      </w:r>
    </w:p>
    <w:p w14:paraId="596C62B1" w14:textId="43D41F5F" w:rsidR="005A01B2" w:rsidRPr="00943D09" w:rsidRDefault="005A01B2" w:rsidP="000820C9">
      <w:pPr>
        <w:spacing w:after="160" w:line="360" w:lineRule="auto"/>
        <w:ind w:left="720"/>
        <w:rPr>
          <w:color w:val="000000" w:themeColor="text1"/>
        </w:rPr>
      </w:pPr>
      <w:r w:rsidRPr="00943D09">
        <w:rPr>
          <w:color w:val="000000" w:themeColor="text1"/>
        </w:rPr>
        <w:t xml:space="preserve">It is recommended that you use a separate private </w:t>
      </w:r>
      <w:r w:rsidR="00D73F25" w:rsidRPr="00943D09">
        <w:rPr>
          <w:color w:val="000000" w:themeColor="text1"/>
        </w:rPr>
        <w:t>method</w:t>
      </w:r>
      <w:r w:rsidRPr="00943D09">
        <w:rPr>
          <w:color w:val="000000" w:themeColor="text1"/>
        </w:rPr>
        <w:t xml:space="preserve"> to sort the products in the list</w:t>
      </w:r>
      <w:r w:rsidR="00146D04" w:rsidRPr="00943D09">
        <w:rPr>
          <w:color w:val="000000" w:themeColor="text1"/>
        </w:rPr>
        <w:t xml:space="preserve"> and call </w:t>
      </w:r>
      <w:r w:rsidR="00DB00E8" w:rsidRPr="00943D09">
        <w:rPr>
          <w:color w:val="000000" w:themeColor="text1"/>
        </w:rPr>
        <w:t>it in</w:t>
      </w:r>
      <w:r w:rsidR="00146D04" w:rsidRPr="00943D09">
        <w:rPr>
          <w:color w:val="000000" w:themeColor="text1"/>
        </w:rPr>
        <w:t xml:space="preserve"> the </w:t>
      </w:r>
      <w:r w:rsidR="00943D09">
        <w:rPr>
          <w:color w:val="000000" w:themeColor="text1"/>
        </w:rPr>
        <w:t>method</w:t>
      </w:r>
      <w:r w:rsidR="00146D04" w:rsidRPr="00943D09">
        <w:rPr>
          <w:color w:val="000000" w:themeColor="text1"/>
        </w:rPr>
        <w:t xml:space="preserve"> below:</w:t>
      </w:r>
    </w:p>
    <w:p w14:paraId="3ADFD35A" w14:textId="54093A45" w:rsidR="00DB00E8" w:rsidRPr="00943D09" w:rsidRDefault="00DB00E8" w:rsidP="000820C9">
      <w:pPr>
        <w:spacing w:after="160" w:line="360" w:lineRule="auto"/>
        <w:ind w:left="360" w:firstLine="360"/>
        <w:rPr>
          <w:rFonts w:asciiTheme="minorHAnsi" w:hAnsiTheme="minorHAnsi" w:cstheme="minorHAnsi"/>
          <w:b/>
          <w:color w:val="000000" w:themeColor="text1"/>
        </w:rPr>
      </w:pPr>
      <w:proofErr w:type="spellStart"/>
      <w:proofErr w:type="gramStart"/>
      <w:r w:rsidRPr="00943D09">
        <w:rPr>
          <w:rFonts w:asciiTheme="minorHAnsi" w:hAnsiTheme="minorHAnsi" w:cstheme="minorHAnsi"/>
          <w:b/>
          <w:color w:val="000000" w:themeColor="text1"/>
        </w:rPr>
        <w:t>listAllProducts</w:t>
      </w:r>
      <w:proofErr w:type="spellEnd"/>
      <w:r w:rsidRPr="00943D09">
        <w:rPr>
          <w:rFonts w:asciiTheme="minorHAnsi" w:hAnsiTheme="minorHAnsi" w:cstheme="minorHAnsi"/>
          <w:b/>
          <w:color w:val="000000" w:themeColor="text1"/>
        </w:rPr>
        <w:t>(</w:t>
      </w:r>
      <w:r>
        <w:rPr>
          <w:rFonts w:asciiTheme="minorHAnsi" w:hAnsiTheme="minorHAnsi" w:cstheme="minorHAnsi"/>
          <w:b/>
          <w:bCs/>
          <w:color w:val="000000" w:themeColor="text1"/>
        </w:rPr>
        <w:t xml:space="preserve"> </w:t>
      </w:r>
      <w:r w:rsidRPr="00943D09">
        <w:rPr>
          <w:rFonts w:asciiTheme="minorHAnsi" w:hAnsiTheme="minorHAnsi" w:cstheme="minorHAnsi"/>
          <w:b/>
          <w:color w:val="000000" w:themeColor="text1"/>
        </w:rPr>
        <w:t>)</w:t>
      </w:r>
      <w:proofErr w:type="gramEnd"/>
      <w:r w:rsidRPr="00943D09">
        <w:rPr>
          <w:rFonts w:asciiTheme="minorHAnsi" w:hAnsiTheme="minorHAnsi" w:cstheme="minorHAnsi"/>
          <w:b/>
          <w:color w:val="000000" w:themeColor="text1"/>
        </w:rPr>
        <w:t xml:space="preserve"> </w:t>
      </w:r>
    </w:p>
    <w:p w14:paraId="42DF2966" w14:textId="28A6F6E8" w:rsidR="00AD3660" w:rsidRPr="00943D09" w:rsidRDefault="00DB00E8" w:rsidP="0048540E">
      <w:pPr>
        <w:spacing w:after="160" w:line="360" w:lineRule="auto"/>
        <w:ind w:left="720"/>
        <w:rPr>
          <w:rFonts w:asciiTheme="minorHAnsi" w:hAnsiTheme="minorHAnsi"/>
          <w:b/>
          <w:color w:val="000000" w:themeColor="text1"/>
        </w:rPr>
      </w:pPr>
      <w:r w:rsidRPr="45F526D2">
        <w:rPr>
          <w:rFonts w:asciiTheme="minorHAnsi" w:hAnsiTheme="minorHAnsi"/>
          <w:b/>
          <w:color w:val="000000" w:themeColor="text1"/>
        </w:rPr>
        <w:t xml:space="preserve">### will get all products from the database and put them in a List, sort the list in ascending order </w:t>
      </w:r>
      <w:r w:rsidR="48377EC2" w:rsidRPr="45F526D2">
        <w:rPr>
          <w:rFonts w:asciiTheme="minorHAnsi" w:hAnsiTheme="minorHAnsi"/>
          <w:b/>
          <w:bCs/>
          <w:color w:val="000000" w:themeColor="text1"/>
        </w:rPr>
        <w:t>of product id.</w:t>
      </w:r>
      <w:r w:rsidRPr="45F526D2">
        <w:rPr>
          <w:rFonts w:asciiTheme="minorHAnsi" w:hAnsiTheme="minorHAnsi"/>
          <w:b/>
          <w:color w:val="000000" w:themeColor="text1"/>
        </w:rPr>
        <w:t xml:space="preserve"> </w:t>
      </w:r>
      <w:r w:rsidR="00C267CD" w:rsidRPr="45F526D2">
        <w:rPr>
          <w:rFonts w:asciiTheme="minorHAnsi" w:hAnsiTheme="minorHAnsi"/>
          <w:b/>
          <w:color w:val="000000" w:themeColor="text1"/>
        </w:rPr>
        <w:t>If no products in database, display appropriate message</w:t>
      </w:r>
      <w:r w:rsidRPr="45F526D2">
        <w:rPr>
          <w:rFonts w:asciiTheme="minorHAnsi" w:hAnsiTheme="minorHAnsi"/>
          <w:b/>
          <w:color w:val="000000" w:themeColor="text1"/>
        </w:rPr>
        <w:t xml:space="preserve"> ###</w:t>
      </w:r>
    </w:p>
    <w:p w14:paraId="0ACD8BD3" w14:textId="70CA96A4" w:rsidR="0069375A" w:rsidRPr="00F670E6" w:rsidRDefault="0069375A" w:rsidP="000820C9">
      <w:pPr>
        <w:pStyle w:val="ListParagraph"/>
        <w:numPr>
          <w:ilvl w:val="0"/>
          <w:numId w:val="31"/>
        </w:numPr>
        <w:spacing w:after="160" w:line="360" w:lineRule="auto"/>
        <w:ind w:left="720"/>
        <w:rPr>
          <w:b/>
          <w:bCs/>
        </w:rPr>
      </w:pPr>
      <w:r w:rsidRPr="00F670E6">
        <w:rPr>
          <w:b/>
          <w:bCs/>
        </w:rPr>
        <w:t>Find a Product in the Database, based on Product Bar-Code</w:t>
      </w:r>
    </w:p>
    <w:p w14:paraId="27020FAF" w14:textId="503C7CC8" w:rsidR="00C267CD" w:rsidRDefault="00D73F25" w:rsidP="000820C9">
      <w:pPr>
        <w:spacing w:after="160" w:line="360" w:lineRule="auto"/>
        <w:ind w:left="720"/>
      </w:pPr>
      <w:r>
        <w:t>Selecting this option will use</w:t>
      </w:r>
      <w:r w:rsidR="00C267CD">
        <w:t xml:space="preserve"> the Barcode entered from the keyboard </w:t>
      </w:r>
      <w:r>
        <w:t>by a user, which is passed</w:t>
      </w:r>
      <w:r w:rsidR="00C267CD">
        <w:t xml:space="preserve"> as a parameter to the following method of the Supermarket_DAO instance:</w:t>
      </w:r>
    </w:p>
    <w:p w14:paraId="463AF6D5" w14:textId="4FEC94F5" w:rsidR="00C267CD" w:rsidRPr="000F1B9B" w:rsidRDefault="00C267CD" w:rsidP="000820C9">
      <w:pPr>
        <w:spacing w:after="160" w:line="360" w:lineRule="auto"/>
        <w:ind w:left="360" w:firstLine="360"/>
        <w:rPr>
          <w:rFonts w:asciiTheme="minorHAnsi" w:hAnsiTheme="minorHAnsi" w:cstheme="minorHAnsi"/>
          <w:b/>
          <w:color w:val="000000" w:themeColor="text1"/>
        </w:rPr>
      </w:pPr>
      <w:proofErr w:type="spellStart"/>
      <w:r w:rsidRPr="000F1B9B">
        <w:rPr>
          <w:rFonts w:asciiTheme="minorHAnsi" w:hAnsiTheme="minorHAnsi" w:cstheme="minorHAnsi"/>
          <w:b/>
          <w:color w:val="000000" w:themeColor="text1"/>
        </w:rPr>
        <w:t>findProduct</w:t>
      </w:r>
      <w:proofErr w:type="spellEnd"/>
      <w:r w:rsidRPr="000F1B9B">
        <w:rPr>
          <w:rFonts w:asciiTheme="minorHAnsi" w:hAnsiTheme="minorHAnsi" w:cstheme="minorHAnsi"/>
          <w:b/>
          <w:color w:val="000000" w:themeColor="text1"/>
        </w:rPr>
        <w:t>(</w:t>
      </w:r>
      <w:proofErr w:type="spellStart"/>
      <w:r w:rsidRPr="00C267CD">
        <w:rPr>
          <w:rFonts w:asciiTheme="minorHAnsi" w:hAnsiTheme="minorHAnsi" w:cstheme="minorHAnsi"/>
          <w:b/>
          <w:bCs/>
          <w:color w:val="000000" w:themeColor="text1"/>
        </w:rPr>
        <w:t>with_</w:t>
      </w:r>
      <w:r>
        <w:rPr>
          <w:rFonts w:asciiTheme="minorHAnsi" w:hAnsiTheme="minorHAnsi" w:cstheme="minorHAnsi"/>
          <w:b/>
          <w:bCs/>
          <w:color w:val="000000" w:themeColor="text1"/>
        </w:rPr>
        <w:t>this_barcode</w:t>
      </w:r>
      <w:proofErr w:type="spellEnd"/>
      <w:r w:rsidRPr="000F1B9B">
        <w:rPr>
          <w:rFonts w:asciiTheme="minorHAnsi" w:hAnsiTheme="minorHAnsi" w:cstheme="minorHAnsi"/>
          <w:b/>
          <w:color w:val="000000" w:themeColor="text1"/>
        </w:rPr>
        <w:t xml:space="preserve">) </w:t>
      </w:r>
    </w:p>
    <w:p w14:paraId="6477F7A4" w14:textId="1B7386A6" w:rsidR="00C267CD" w:rsidRPr="000F1B9B" w:rsidRDefault="00C267CD" w:rsidP="000820C9">
      <w:pPr>
        <w:spacing w:after="160" w:line="360" w:lineRule="auto"/>
        <w:ind w:left="720"/>
        <w:rPr>
          <w:rFonts w:asciiTheme="minorHAnsi" w:hAnsiTheme="minorHAnsi" w:cstheme="minorHAnsi"/>
          <w:b/>
          <w:color w:val="000000" w:themeColor="text1"/>
        </w:rPr>
      </w:pPr>
      <w:r w:rsidRPr="00C775AC">
        <w:rPr>
          <w:rFonts w:asciiTheme="minorHAnsi" w:hAnsiTheme="minorHAnsi" w:cstheme="minorHAnsi"/>
          <w:b/>
          <w:bCs/>
          <w:color w:val="000000" w:themeColor="text1"/>
        </w:rPr>
        <w:t>###</w:t>
      </w:r>
      <w:r w:rsidRPr="000F1B9B">
        <w:rPr>
          <w:rFonts w:asciiTheme="minorHAnsi" w:hAnsiTheme="minorHAnsi" w:cstheme="minorHAnsi"/>
          <w:b/>
          <w:color w:val="000000" w:themeColor="text1"/>
        </w:rPr>
        <w:t xml:space="preserve"> Use the Barcode to get the product from the database, create and return the Product instance or None if product is not found. </w:t>
      </w:r>
      <w:r w:rsidRPr="00C775AC">
        <w:rPr>
          <w:rFonts w:asciiTheme="minorHAnsi" w:hAnsiTheme="minorHAnsi" w:cstheme="minorHAnsi"/>
          <w:b/>
          <w:bCs/>
          <w:color w:val="000000" w:themeColor="text1"/>
        </w:rPr>
        <w:t>###</w:t>
      </w:r>
    </w:p>
    <w:p w14:paraId="1A13914C" w14:textId="77777777" w:rsidR="00C267CD" w:rsidRDefault="00C267CD" w:rsidP="000820C9">
      <w:pPr>
        <w:spacing w:after="160" w:line="360" w:lineRule="auto"/>
        <w:ind w:left="360"/>
      </w:pPr>
    </w:p>
    <w:p w14:paraId="0A79E510" w14:textId="22BCA742" w:rsidR="0069375A" w:rsidRPr="00F670E6" w:rsidRDefault="0069375A" w:rsidP="000820C9">
      <w:pPr>
        <w:pStyle w:val="ListParagraph"/>
        <w:numPr>
          <w:ilvl w:val="0"/>
          <w:numId w:val="31"/>
        </w:numPr>
        <w:spacing w:after="160" w:line="360" w:lineRule="auto"/>
        <w:ind w:left="720"/>
        <w:rPr>
          <w:b/>
          <w:bCs/>
        </w:rPr>
      </w:pPr>
      <w:r w:rsidRPr="00F670E6">
        <w:rPr>
          <w:b/>
          <w:bCs/>
        </w:rPr>
        <w:lastRenderedPageBreak/>
        <w:t>List All Transactions (Ascending order of date of transaction)</w:t>
      </w:r>
    </w:p>
    <w:p w14:paraId="7AF583B5" w14:textId="37CABE73" w:rsidR="00670285" w:rsidRPr="00670285" w:rsidRDefault="00173F99" w:rsidP="000820C9">
      <w:pPr>
        <w:spacing w:after="160" w:line="360" w:lineRule="auto"/>
        <w:ind w:left="720"/>
      </w:pPr>
      <w:r w:rsidRPr="00173F99">
        <w:t xml:space="preserve">Selecting this option will call the following </w:t>
      </w:r>
      <w:r w:rsidR="00D73F25">
        <w:t>method</w:t>
      </w:r>
      <w:r w:rsidRPr="00173F99">
        <w:t xml:space="preserve"> on Supermarket_DAO instance</w:t>
      </w:r>
      <w:r>
        <w:t xml:space="preserve">-that will read all transactions from the database and return a list of all Transaction objects sorted in ascending order of product </w:t>
      </w:r>
      <w:r w:rsidR="00D73F25">
        <w:t>d</w:t>
      </w:r>
      <w:r>
        <w:t xml:space="preserve">ate. </w:t>
      </w:r>
      <w:r w:rsidR="00AD3660">
        <w:t xml:space="preserve">You are required to use a Selection sort algorithm to implement the </w:t>
      </w:r>
      <w:r>
        <w:t>Sort</w:t>
      </w:r>
    </w:p>
    <w:p w14:paraId="1D52E6B8" w14:textId="585FA506" w:rsidR="3115291C" w:rsidRDefault="3115291C" w:rsidP="45F526D2">
      <w:pPr>
        <w:spacing w:after="160" w:line="360" w:lineRule="auto"/>
        <w:ind w:left="720"/>
        <w:rPr>
          <w:color w:val="000000" w:themeColor="text1"/>
        </w:rPr>
      </w:pPr>
      <w:r w:rsidRPr="45F526D2">
        <w:rPr>
          <w:color w:val="000000" w:themeColor="text1"/>
        </w:rPr>
        <w:t>It is recommended that you use a separate private method to sort the products in the list and call it in the method below:</w:t>
      </w:r>
    </w:p>
    <w:p w14:paraId="19EAE077" w14:textId="738CC885" w:rsidR="00173F99" w:rsidRPr="000F1B9B" w:rsidRDefault="00173F99" w:rsidP="000820C9">
      <w:pPr>
        <w:spacing w:after="160" w:line="360" w:lineRule="auto"/>
        <w:ind w:left="360" w:firstLine="360"/>
        <w:rPr>
          <w:rFonts w:asciiTheme="minorHAnsi" w:hAnsiTheme="minorHAnsi" w:cstheme="minorHAnsi"/>
          <w:b/>
          <w:color w:val="000000" w:themeColor="text1"/>
        </w:rPr>
      </w:pPr>
      <w:proofErr w:type="spellStart"/>
      <w:proofErr w:type="gramStart"/>
      <w:r w:rsidRPr="000F1B9B">
        <w:rPr>
          <w:rFonts w:asciiTheme="minorHAnsi" w:hAnsiTheme="minorHAnsi" w:cstheme="minorHAnsi"/>
          <w:b/>
          <w:color w:val="000000" w:themeColor="text1"/>
        </w:rPr>
        <w:t>listAllTransactions</w:t>
      </w:r>
      <w:proofErr w:type="spellEnd"/>
      <w:r w:rsidRPr="000F1B9B">
        <w:rPr>
          <w:rFonts w:asciiTheme="minorHAnsi" w:hAnsiTheme="minorHAnsi" w:cstheme="minorHAnsi"/>
          <w:b/>
          <w:color w:val="000000" w:themeColor="text1"/>
        </w:rPr>
        <w:t>(</w:t>
      </w:r>
      <w:r w:rsidRPr="00173F99">
        <w:rPr>
          <w:rFonts w:asciiTheme="minorHAnsi" w:hAnsiTheme="minorHAnsi" w:cstheme="minorHAnsi"/>
          <w:b/>
          <w:bCs/>
          <w:color w:val="000000" w:themeColor="text1"/>
        </w:rPr>
        <w:t xml:space="preserve"> </w:t>
      </w:r>
      <w:r w:rsidRPr="000F1B9B">
        <w:rPr>
          <w:rFonts w:asciiTheme="minorHAnsi" w:hAnsiTheme="minorHAnsi" w:cstheme="minorHAnsi"/>
          <w:b/>
          <w:color w:val="000000" w:themeColor="text1"/>
        </w:rPr>
        <w:t>)</w:t>
      </w:r>
      <w:proofErr w:type="gramEnd"/>
      <w:r w:rsidRPr="000F1B9B">
        <w:rPr>
          <w:rFonts w:asciiTheme="minorHAnsi" w:hAnsiTheme="minorHAnsi" w:cstheme="minorHAnsi"/>
          <w:b/>
          <w:color w:val="000000" w:themeColor="text1"/>
        </w:rPr>
        <w:t xml:space="preserve"> </w:t>
      </w:r>
    </w:p>
    <w:p w14:paraId="4691277E" w14:textId="28587A51" w:rsidR="00173F99" w:rsidRDefault="00173F99" w:rsidP="0048540E">
      <w:pPr>
        <w:spacing w:after="160" w:line="360" w:lineRule="auto"/>
        <w:ind w:left="720"/>
        <w:rPr>
          <w:rFonts w:asciiTheme="minorHAnsi" w:hAnsiTheme="minorHAnsi" w:cstheme="minorHAnsi"/>
          <w:b/>
          <w:bCs/>
          <w:color w:val="000000" w:themeColor="text1"/>
        </w:rPr>
      </w:pPr>
      <w:r w:rsidRPr="00C775AC">
        <w:rPr>
          <w:rFonts w:asciiTheme="minorHAnsi" w:hAnsiTheme="minorHAnsi" w:cstheme="minorHAnsi"/>
          <w:b/>
          <w:bCs/>
          <w:color w:val="000000" w:themeColor="text1"/>
        </w:rPr>
        <w:t>###</w:t>
      </w:r>
      <w:r w:rsidRPr="000F1B9B">
        <w:rPr>
          <w:rFonts w:asciiTheme="minorHAnsi" w:hAnsiTheme="minorHAnsi" w:cstheme="minorHAnsi"/>
          <w:b/>
          <w:color w:val="000000" w:themeColor="text1"/>
        </w:rPr>
        <w:t xml:space="preserve"> will get all transactions from the database and put them in a List, sort the list in ascending order of date If no products in database, display appropriate message </w:t>
      </w:r>
      <w:r w:rsidRPr="00C775AC">
        <w:rPr>
          <w:rFonts w:asciiTheme="minorHAnsi" w:hAnsiTheme="minorHAnsi" w:cstheme="minorHAnsi"/>
          <w:b/>
          <w:bCs/>
          <w:color w:val="000000" w:themeColor="text1"/>
        </w:rPr>
        <w:t>###</w:t>
      </w:r>
    </w:p>
    <w:p w14:paraId="01554E43" w14:textId="2B407B94" w:rsidR="0069375A" w:rsidRPr="000F1B9B" w:rsidRDefault="0069375A" w:rsidP="000820C9">
      <w:pPr>
        <w:pStyle w:val="ListParagraph"/>
        <w:numPr>
          <w:ilvl w:val="0"/>
          <w:numId w:val="31"/>
        </w:numPr>
        <w:spacing w:after="160" w:line="360" w:lineRule="auto"/>
        <w:ind w:left="720"/>
        <w:rPr>
          <w:b/>
          <w:color w:val="000000" w:themeColor="text1"/>
        </w:rPr>
      </w:pPr>
      <w:r w:rsidRPr="000F1B9B">
        <w:rPr>
          <w:b/>
          <w:color w:val="000000" w:themeColor="text1"/>
        </w:rPr>
        <w:t>Display a Bar chart of Products sold by quantity</w:t>
      </w:r>
    </w:p>
    <w:p w14:paraId="63D1B0AF" w14:textId="71F98EC2" w:rsidR="00173F99" w:rsidRPr="000F1B9B" w:rsidRDefault="00D73F25" w:rsidP="000820C9">
      <w:pPr>
        <w:spacing w:after="160" w:line="360" w:lineRule="auto"/>
        <w:ind w:left="720"/>
        <w:rPr>
          <w:color w:val="000000" w:themeColor="text1"/>
        </w:rPr>
      </w:pPr>
      <w:r w:rsidRPr="000F1B9B">
        <w:rPr>
          <w:color w:val="000000" w:themeColor="text1"/>
        </w:rPr>
        <w:t xml:space="preserve">Selecting this option will call the following method on Supermarket_DAO instance-that will read all transactions from the database into a list and create a </w:t>
      </w:r>
      <w:r w:rsidR="00185AE7" w:rsidRPr="000F1B9B">
        <w:rPr>
          <w:color w:val="000000" w:themeColor="text1"/>
        </w:rPr>
        <w:t>Bar chart</w:t>
      </w:r>
      <w:r w:rsidRPr="000F1B9B">
        <w:rPr>
          <w:color w:val="000000" w:themeColor="text1"/>
        </w:rPr>
        <w:t xml:space="preserve"> using the x-axis as the product name and y-axis as the </w:t>
      </w:r>
      <w:r w:rsidR="005F3221" w:rsidRPr="000F1B9B">
        <w:rPr>
          <w:color w:val="000000" w:themeColor="text1"/>
        </w:rPr>
        <w:t xml:space="preserve">sum of the </w:t>
      </w:r>
      <w:r w:rsidRPr="000F1B9B">
        <w:rPr>
          <w:color w:val="000000" w:themeColor="text1"/>
        </w:rPr>
        <w:t>product quantit</w:t>
      </w:r>
      <w:r w:rsidR="005F3221" w:rsidRPr="000F1B9B">
        <w:rPr>
          <w:color w:val="000000" w:themeColor="text1"/>
        </w:rPr>
        <w:t>ies sold. You must also use a Dictionary in your logic to implement this method (see details below)</w:t>
      </w:r>
    </w:p>
    <w:p w14:paraId="2A5039BD" w14:textId="3B51FF2B" w:rsidR="005F3221" w:rsidRPr="000F1B9B" w:rsidRDefault="005F3221" w:rsidP="000820C9">
      <w:pPr>
        <w:spacing w:after="160" w:line="360" w:lineRule="auto"/>
        <w:ind w:left="360" w:firstLine="360"/>
        <w:rPr>
          <w:rFonts w:asciiTheme="minorHAnsi" w:hAnsiTheme="minorHAnsi" w:cstheme="minorHAnsi"/>
          <w:b/>
          <w:color w:val="000000" w:themeColor="text1"/>
        </w:rPr>
      </w:pPr>
      <w:proofErr w:type="spellStart"/>
      <w:proofErr w:type="gramStart"/>
      <w:r w:rsidRPr="000F1B9B">
        <w:rPr>
          <w:rFonts w:asciiTheme="minorHAnsi" w:hAnsiTheme="minorHAnsi" w:cstheme="minorHAnsi"/>
          <w:b/>
          <w:color w:val="000000" w:themeColor="text1"/>
        </w:rPr>
        <w:t>displayBarchartOfProductsSold</w:t>
      </w:r>
      <w:proofErr w:type="spellEnd"/>
      <w:r w:rsidRPr="000F1B9B">
        <w:rPr>
          <w:rFonts w:asciiTheme="minorHAnsi" w:hAnsiTheme="minorHAnsi" w:cstheme="minorHAnsi"/>
          <w:b/>
          <w:color w:val="000000" w:themeColor="text1"/>
        </w:rPr>
        <w:t>(</w:t>
      </w:r>
      <w:r>
        <w:rPr>
          <w:rFonts w:asciiTheme="minorHAnsi" w:hAnsiTheme="minorHAnsi" w:cstheme="minorHAnsi"/>
          <w:b/>
          <w:bCs/>
          <w:color w:val="000000" w:themeColor="text1"/>
        </w:rPr>
        <w:t xml:space="preserve"> </w:t>
      </w:r>
      <w:r w:rsidRPr="000F1B9B">
        <w:rPr>
          <w:rFonts w:asciiTheme="minorHAnsi" w:hAnsiTheme="minorHAnsi" w:cstheme="minorHAnsi"/>
          <w:b/>
          <w:color w:val="000000" w:themeColor="text1"/>
        </w:rPr>
        <w:t>)</w:t>
      </w:r>
      <w:proofErr w:type="gramEnd"/>
      <w:r w:rsidRPr="000F1B9B">
        <w:rPr>
          <w:rFonts w:asciiTheme="minorHAnsi" w:hAnsiTheme="minorHAnsi" w:cstheme="minorHAnsi"/>
          <w:b/>
          <w:color w:val="000000" w:themeColor="text1"/>
        </w:rPr>
        <w:t xml:space="preserve"> </w:t>
      </w:r>
    </w:p>
    <w:p w14:paraId="5454E100" w14:textId="772C03DD" w:rsidR="00B0732E" w:rsidRPr="000F1B9B" w:rsidRDefault="005F3221" w:rsidP="000820C9">
      <w:pPr>
        <w:spacing w:after="160" w:line="360" w:lineRule="auto"/>
        <w:ind w:left="720"/>
        <w:rPr>
          <w:rFonts w:asciiTheme="minorHAnsi" w:hAnsiTheme="minorHAnsi" w:cstheme="minorHAnsi"/>
          <w:b/>
          <w:color w:val="000000" w:themeColor="text1"/>
        </w:rPr>
      </w:pPr>
      <w:r w:rsidRPr="00C775AC">
        <w:rPr>
          <w:rFonts w:asciiTheme="minorHAnsi" w:hAnsiTheme="minorHAnsi" w:cstheme="minorHAnsi"/>
          <w:b/>
          <w:bCs/>
          <w:color w:val="000000" w:themeColor="text1"/>
        </w:rPr>
        <w:t>###</w:t>
      </w:r>
      <w:r w:rsidRPr="000F1B9B">
        <w:rPr>
          <w:rFonts w:asciiTheme="minorHAnsi" w:hAnsiTheme="minorHAnsi" w:cstheme="minorHAnsi"/>
          <w:b/>
          <w:color w:val="000000" w:themeColor="text1"/>
        </w:rPr>
        <w:t xml:space="preserve">You will require two lists of data to implement this method. A list of Product names (x-axis </w:t>
      </w:r>
      <w:r w:rsidR="00C775AC" w:rsidRPr="000F1B9B">
        <w:rPr>
          <w:rFonts w:asciiTheme="minorHAnsi" w:hAnsiTheme="minorHAnsi" w:cstheme="minorHAnsi"/>
          <w:b/>
          <w:color w:val="000000" w:themeColor="text1"/>
        </w:rPr>
        <w:t>values) and</w:t>
      </w:r>
      <w:r w:rsidRPr="000F1B9B">
        <w:rPr>
          <w:rFonts w:asciiTheme="minorHAnsi" w:hAnsiTheme="minorHAnsi" w:cstheme="minorHAnsi"/>
          <w:b/>
          <w:color w:val="000000" w:themeColor="text1"/>
        </w:rPr>
        <w:t xml:space="preserve"> a list</w:t>
      </w:r>
      <w:r w:rsidR="00B0732E" w:rsidRPr="000F1B9B">
        <w:rPr>
          <w:rFonts w:asciiTheme="minorHAnsi" w:hAnsiTheme="minorHAnsi" w:cstheme="minorHAnsi"/>
          <w:b/>
          <w:color w:val="000000" w:themeColor="text1"/>
        </w:rPr>
        <w:t xml:space="preserve"> of I</w:t>
      </w:r>
      <w:r w:rsidRPr="000F1B9B">
        <w:rPr>
          <w:rFonts w:asciiTheme="minorHAnsi" w:hAnsiTheme="minorHAnsi" w:cstheme="minorHAnsi"/>
          <w:b/>
          <w:color w:val="000000" w:themeColor="text1"/>
        </w:rPr>
        <w:t xml:space="preserve">ntegers - the sum of each product sale (y-axis values). Use a </w:t>
      </w:r>
      <w:r w:rsidR="00B0732E" w:rsidRPr="000F1B9B">
        <w:rPr>
          <w:rFonts w:asciiTheme="minorHAnsi" w:hAnsiTheme="minorHAnsi" w:cstheme="minorHAnsi"/>
          <w:b/>
          <w:color w:val="000000" w:themeColor="text1"/>
        </w:rPr>
        <w:t>Dictionary,</w:t>
      </w:r>
      <w:r w:rsidRPr="000F1B9B">
        <w:rPr>
          <w:rFonts w:asciiTheme="minorHAnsi" w:hAnsiTheme="minorHAnsi" w:cstheme="minorHAnsi"/>
          <w:b/>
          <w:color w:val="000000" w:themeColor="text1"/>
        </w:rPr>
        <w:t xml:space="preserve"> with the product Barcode as the </w:t>
      </w:r>
      <w:r w:rsidR="00B0732E" w:rsidRPr="000F1B9B">
        <w:rPr>
          <w:rFonts w:asciiTheme="minorHAnsi" w:hAnsiTheme="minorHAnsi" w:cstheme="minorHAnsi"/>
          <w:b/>
          <w:color w:val="000000" w:themeColor="text1"/>
        </w:rPr>
        <w:t>K</w:t>
      </w:r>
      <w:r w:rsidRPr="000F1B9B">
        <w:rPr>
          <w:rFonts w:asciiTheme="minorHAnsi" w:hAnsiTheme="minorHAnsi" w:cstheme="minorHAnsi"/>
          <w:b/>
          <w:color w:val="000000" w:themeColor="text1"/>
        </w:rPr>
        <w:t xml:space="preserve">ey and a product count as the </w:t>
      </w:r>
      <w:r w:rsidR="00B0732E" w:rsidRPr="000F1B9B">
        <w:rPr>
          <w:rFonts w:asciiTheme="minorHAnsi" w:hAnsiTheme="minorHAnsi" w:cstheme="minorHAnsi"/>
          <w:b/>
          <w:color w:val="000000" w:themeColor="text1"/>
        </w:rPr>
        <w:t>V</w:t>
      </w:r>
      <w:r w:rsidRPr="000F1B9B">
        <w:rPr>
          <w:rFonts w:asciiTheme="minorHAnsi" w:hAnsiTheme="minorHAnsi" w:cstheme="minorHAnsi"/>
          <w:b/>
          <w:color w:val="000000" w:themeColor="text1"/>
        </w:rPr>
        <w:t xml:space="preserve">alue. </w:t>
      </w:r>
      <w:r w:rsidR="00CB0641" w:rsidRPr="000F1B9B">
        <w:rPr>
          <w:rFonts w:asciiTheme="minorHAnsi" w:hAnsiTheme="minorHAnsi" w:cstheme="minorHAnsi"/>
          <w:b/>
          <w:color w:val="000000" w:themeColor="text1"/>
        </w:rPr>
        <w:t xml:space="preserve">Populate the Dictionary by reading each </w:t>
      </w:r>
      <w:r w:rsidR="00B0732E" w:rsidRPr="000F1B9B">
        <w:rPr>
          <w:rFonts w:asciiTheme="minorHAnsi" w:hAnsiTheme="minorHAnsi" w:cstheme="minorHAnsi"/>
          <w:b/>
          <w:color w:val="000000" w:themeColor="text1"/>
        </w:rPr>
        <w:t>transaction</w:t>
      </w:r>
      <w:r w:rsidR="00CB0641" w:rsidRPr="000F1B9B">
        <w:rPr>
          <w:rFonts w:asciiTheme="minorHAnsi" w:hAnsiTheme="minorHAnsi" w:cstheme="minorHAnsi"/>
          <w:b/>
          <w:color w:val="000000" w:themeColor="text1"/>
        </w:rPr>
        <w:t xml:space="preserve"> from the Transactio</w:t>
      </w:r>
      <w:r w:rsidR="00B0732E" w:rsidRPr="000F1B9B">
        <w:rPr>
          <w:rFonts w:asciiTheme="minorHAnsi" w:hAnsiTheme="minorHAnsi" w:cstheme="minorHAnsi"/>
          <w:b/>
          <w:color w:val="000000" w:themeColor="text1"/>
        </w:rPr>
        <w:t>n</w:t>
      </w:r>
      <w:r w:rsidR="00C775AC" w:rsidRPr="000F1B9B">
        <w:rPr>
          <w:rFonts w:asciiTheme="minorHAnsi" w:hAnsiTheme="minorHAnsi" w:cstheme="minorHAnsi"/>
          <w:b/>
          <w:color w:val="000000" w:themeColor="text1"/>
        </w:rPr>
        <w:t>s</w:t>
      </w:r>
      <w:r w:rsidR="00B0732E" w:rsidRPr="000F1B9B">
        <w:rPr>
          <w:rFonts w:asciiTheme="minorHAnsi" w:hAnsiTheme="minorHAnsi" w:cstheme="minorHAnsi"/>
          <w:b/>
          <w:color w:val="000000" w:themeColor="text1"/>
        </w:rPr>
        <w:t xml:space="preserve"> table in the database</w:t>
      </w:r>
      <w:r w:rsidR="00C775AC" w:rsidRPr="000F1B9B">
        <w:rPr>
          <w:rFonts w:asciiTheme="minorHAnsi" w:hAnsiTheme="minorHAnsi" w:cstheme="minorHAnsi"/>
          <w:b/>
          <w:color w:val="000000" w:themeColor="text1"/>
        </w:rPr>
        <w:t xml:space="preserve"> and work out the counts</w:t>
      </w:r>
      <w:r w:rsidR="00B0732E" w:rsidRPr="000F1B9B">
        <w:rPr>
          <w:rFonts w:asciiTheme="minorHAnsi" w:hAnsiTheme="minorHAnsi" w:cstheme="minorHAnsi"/>
          <w:b/>
          <w:color w:val="000000" w:themeColor="text1"/>
        </w:rPr>
        <w:t xml:space="preserve">. </w:t>
      </w:r>
    </w:p>
    <w:p w14:paraId="4A2A54D2" w14:textId="54ECE49C" w:rsidR="00C775AC" w:rsidRPr="0048540E" w:rsidRDefault="00B0732E" w:rsidP="0048540E">
      <w:pPr>
        <w:spacing w:after="160" w:line="360" w:lineRule="auto"/>
        <w:ind w:left="720"/>
        <w:rPr>
          <w:rFonts w:asciiTheme="minorHAnsi" w:hAnsiTheme="minorHAnsi" w:cstheme="minorHAnsi"/>
          <w:b/>
          <w:color w:val="000000" w:themeColor="text1"/>
        </w:rPr>
      </w:pPr>
      <w:r w:rsidRPr="000F1B9B">
        <w:rPr>
          <w:rFonts w:asciiTheme="minorHAnsi" w:hAnsiTheme="minorHAnsi" w:cstheme="minorHAnsi"/>
          <w:b/>
          <w:color w:val="000000" w:themeColor="text1"/>
        </w:rPr>
        <w:t xml:space="preserve">Using each key in the Dictionary, get each product name from the </w:t>
      </w:r>
      <w:r w:rsidR="00C775AC" w:rsidRPr="000F1B9B">
        <w:rPr>
          <w:rFonts w:asciiTheme="minorHAnsi" w:hAnsiTheme="minorHAnsi" w:cstheme="minorHAnsi"/>
          <w:b/>
          <w:color w:val="000000" w:themeColor="text1"/>
        </w:rPr>
        <w:t xml:space="preserve">Products table in the database </w:t>
      </w:r>
      <w:r w:rsidRPr="000F1B9B">
        <w:rPr>
          <w:rFonts w:asciiTheme="minorHAnsi" w:hAnsiTheme="minorHAnsi" w:cstheme="minorHAnsi"/>
          <w:b/>
          <w:color w:val="000000" w:themeColor="text1"/>
        </w:rPr>
        <w:t>and populate the List of Product names (x-axis values)</w:t>
      </w:r>
      <w:r w:rsidR="00C775AC" w:rsidRPr="000F1B9B">
        <w:rPr>
          <w:rFonts w:asciiTheme="minorHAnsi" w:hAnsiTheme="minorHAnsi" w:cstheme="minorHAnsi"/>
          <w:b/>
          <w:color w:val="000000" w:themeColor="text1"/>
        </w:rPr>
        <w:t xml:space="preserve">. Use the count values in the Dictionary to populate the List of Integers (y-axis value) </w:t>
      </w:r>
      <w:r w:rsidR="00C775AC" w:rsidRPr="00C775AC">
        <w:rPr>
          <w:rFonts w:asciiTheme="minorHAnsi" w:hAnsiTheme="minorHAnsi" w:cstheme="minorHAnsi"/>
          <w:b/>
          <w:bCs/>
          <w:color w:val="000000" w:themeColor="text1"/>
        </w:rPr>
        <w:t>###</w:t>
      </w:r>
    </w:p>
    <w:p w14:paraId="40A823B3" w14:textId="0CD408D1" w:rsidR="0069375A" w:rsidRPr="000F1B9B" w:rsidRDefault="0069375A" w:rsidP="000820C9">
      <w:pPr>
        <w:pStyle w:val="ListParagraph"/>
        <w:numPr>
          <w:ilvl w:val="0"/>
          <w:numId w:val="31"/>
        </w:numPr>
        <w:spacing w:after="160" w:line="360" w:lineRule="auto"/>
        <w:ind w:left="720"/>
        <w:rPr>
          <w:color w:val="000000" w:themeColor="text1"/>
        </w:rPr>
      </w:pPr>
      <w:r w:rsidRPr="000F1B9B">
        <w:rPr>
          <w:b/>
          <w:color w:val="000000" w:themeColor="text1"/>
        </w:rPr>
        <w:t>Display an Excel report of all transactions</w:t>
      </w:r>
      <w:r w:rsidRPr="000F1B9B">
        <w:rPr>
          <w:color w:val="000000" w:themeColor="text1"/>
        </w:rPr>
        <w:t>.</w:t>
      </w:r>
    </w:p>
    <w:p w14:paraId="36BF9457" w14:textId="75320B7E" w:rsidR="00C775AC" w:rsidRPr="000F1B9B" w:rsidRDefault="00C775AC" w:rsidP="000820C9">
      <w:pPr>
        <w:spacing w:after="160" w:line="360" w:lineRule="auto"/>
        <w:ind w:left="720"/>
        <w:rPr>
          <w:color w:val="000000" w:themeColor="text1"/>
        </w:rPr>
      </w:pPr>
      <w:r w:rsidRPr="000F1B9B">
        <w:rPr>
          <w:color w:val="000000" w:themeColor="text1"/>
        </w:rPr>
        <w:t xml:space="preserve">Selecting this option will call the following method on Supermarket_DAO instance that will </w:t>
      </w:r>
      <w:proofErr w:type="gramStart"/>
      <w:r w:rsidRPr="000F1B9B">
        <w:rPr>
          <w:color w:val="000000" w:themeColor="text1"/>
        </w:rPr>
        <w:t>get  all</w:t>
      </w:r>
      <w:proofErr w:type="gramEnd"/>
      <w:r w:rsidRPr="000F1B9B">
        <w:rPr>
          <w:color w:val="000000" w:themeColor="text1"/>
        </w:rPr>
        <w:t xml:space="preserve"> the transactions from the Transaction table in the database (you can call the </w:t>
      </w:r>
      <w:proofErr w:type="spellStart"/>
      <w:r w:rsidRPr="000F1B9B">
        <w:rPr>
          <w:rFonts w:asciiTheme="minorHAnsi" w:hAnsiTheme="minorHAnsi" w:cstheme="minorHAnsi"/>
          <w:b/>
          <w:color w:val="000000" w:themeColor="text1"/>
        </w:rPr>
        <w:t>listAllTransactions</w:t>
      </w:r>
      <w:proofErr w:type="spellEnd"/>
      <w:r w:rsidRPr="000F1B9B">
        <w:rPr>
          <w:rFonts w:asciiTheme="minorHAnsi" w:hAnsiTheme="minorHAnsi" w:cstheme="minorHAnsi"/>
          <w:color w:val="000000" w:themeColor="text1"/>
        </w:rPr>
        <w:t>( )</w:t>
      </w:r>
      <w:r w:rsidRPr="000F1B9B">
        <w:rPr>
          <w:color w:val="000000" w:themeColor="text1"/>
        </w:rPr>
        <w:t xml:space="preserve"> method here) and use this data to generate an Excel workbook</w:t>
      </w:r>
      <w:r w:rsidR="008F0458">
        <w:rPr>
          <w:color w:val="000000" w:themeColor="text1"/>
        </w:rPr>
        <w:t>,</w:t>
      </w:r>
      <w:r w:rsidRPr="000F1B9B">
        <w:rPr>
          <w:color w:val="000000" w:themeColor="text1"/>
        </w:rPr>
        <w:t xml:space="preserve"> to list all transactions according to dat</w:t>
      </w:r>
      <w:r w:rsidR="00773DE1" w:rsidRPr="000F1B9B">
        <w:rPr>
          <w:color w:val="000000" w:themeColor="text1"/>
        </w:rPr>
        <w:t>e</w:t>
      </w:r>
      <w:r w:rsidRPr="000F1B9B">
        <w:rPr>
          <w:color w:val="000000" w:themeColor="text1"/>
        </w:rPr>
        <w:t xml:space="preserve"> order.</w:t>
      </w:r>
    </w:p>
    <w:p w14:paraId="6C335E76" w14:textId="6B063F7D" w:rsidR="00773DE1" w:rsidRPr="000F1B9B" w:rsidRDefault="00C775AC" w:rsidP="000820C9">
      <w:pPr>
        <w:spacing w:after="160" w:line="360" w:lineRule="auto"/>
        <w:ind w:left="360" w:firstLine="360"/>
        <w:rPr>
          <w:rFonts w:asciiTheme="minorHAnsi" w:hAnsiTheme="minorHAnsi" w:cstheme="minorHAnsi"/>
          <w:b/>
          <w:color w:val="000000" w:themeColor="text1"/>
        </w:rPr>
      </w:pPr>
      <w:proofErr w:type="spellStart"/>
      <w:proofErr w:type="gramStart"/>
      <w:r w:rsidRPr="000F1B9B">
        <w:rPr>
          <w:rFonts w:asciiTheme="minorHAnsi" w:hAnsiTheme="minorHAnsi" w:cstheme="minorHAnsi"/>
          <w:b/>
          <w:color w:val="000000" w:themeColor="text1"/>
        </w:rPr>
        <w:t>displayExcelReportOfTransactions</w:t>
      </w:r>
      <w:proofErr w:type="spellEnd"/>
      <w:r w:rsidRPr="000F1B9B">
        <w:rPr>
          <w:rFonts w:asciiTheme="minorHAnsi" w:hAnsiTheme="minorHAnsi" w:cstheme="minorHAnsi"/>
          <w:b/>
          <w:color w:val="000000" w:themeColor="text1"/>
        </w:rPr>
        <w:t>(</w:t>
      </w:r>
      <w:r w:rsidRPr="00173F99">
        <w:rPr>
          <w:rFonts w:asciiTheme="minorHAnsi" w:hAnsiTheme="minorHAnsi" w:cstheme="minorHAnsi"/>
          <w:b/>
          <w:bCs/>
          <w:color w:val="000000" w:themeColor="text1"/>
        </w:rPr>
        <w:t xml:space="preserve"> </w:t>
      </w:r>
      <w:r w:rsidRPr="000F1B9B">
        <w:rPr>
          <w:rFonts w:asciiTheme="minorHAnsi" w:hAnsiTheme="minorHAnsi" w:cstheme="minorHAnsi"/>
          <w:b/>
          <w:color w:val="000000" w:themeColor="text1"/>
        </w:rPr>
        <w:t>)</w:t>
      </w:r>
      <w:proofErr w:type="gramEnd"/>
      <w:r w:rsidRPr="000F1B9B">
        <w:rPr>
          <w:rFonts w:asciiTheme="minorHAnsi" w:hAnsiTheme="minorHAnsi" w:cstheme="minorHAnsi"/>
          <w:b/>
          <w:color w:val="000000" w:themeColor="text1"/>
        </w:rPr>
        <w:t xml:space="preserve"> </w:t>
      </w:r>
      <w:r w:rsidR="00773DE1" w:rsidRPr="000F1B9B">
        <w:rPr>
          <w:rFonts w:asciiTheme="minorHAnsi" w:hAnsiTheme="minorHAnsi" w:cstheme="minorHAnsi"/>
          <w:b/>
          <w:color w:val="000000" w:themeColor="text1"/>
        </w:rPr>
        <w:t># Implements the above</w:t>
      </w:r>
    </w:p>
    <w:p w14:paraId="0D6E6F2F" w14:textId="0675B1D1" w:rsidR="0069375A" w:rsidRPr="000F1B9B" w:rsidRDefault="0069375A" w:rsidP="000820C9">
      <w:pPr>
        <w:pStyle w:val="ListParagraph"/>
        <w:numPr>
          <w:ilvl w:val="0"/>
          <w:numId w:val="31"/>
        </w:numPr>
        <w:spacing w:after="160" w:line="360" w:lineRule="auto"/>
        <w:ind w:left="720"/>
        <w:rPr>
          <w:b/>
          <w:color w:val="000000" w:themeColor="text1"/>
        </w:rPr>
      </w:pPr>
      <w:r w:rsidRPr="000F1B9B">
        <w:rPr>
          <w:b/>
          <w:color w:val="000000" w:themeColor="text1"/>
        </w:rPr>
        <w:t>Exit</w:t>
      </w:r>
    </w:p>
    <w:p w14:paraId="763AD99F" w14:textId="3A0279B2" w:rsidR="0069375A" w:rsidRPr="000F1B9B" w:rsidRDefault="00773DE1" w:rsidP="000820C9">
      <w:pPr>
        <w:spacing w:after="160" w:line="360" w:lineRule="auto"/>
        <w:ind w:left="360" w:firstLine="360"/>
        <w:rPr>
          <w:color w:val="000000" w:themeColor="text1"/>
        </w:rPr>
      </w:pPr>
      <w:r w:rsidRPr="000F1B9B">
        <w:rPr>
          <w:color w:val="000000" w:themeColor="text1"/>
        </w:rPr>
        <w:t>Selecting this option will call the following method that will close all running applications</w:t>
      </w:r>
    </w:p>
    <w:p w14:paraId="3777667E" w14:textId="6781FE28" w:rsidR="005E5234" w:rsidRPr="000F1B9B" w:rsidRDefault="00773DE1" w:rsidP="000820C9">
      <w:pPr>
        <w:spacing w:after="160" w:line="360" w:lineRule="auto"/>
        <w:ind w:left="360" w:firstLine="360"/>
        <w:rPr>
          <w:b/>
          <w:color w:val="000000" w:themeColor="text1"/>
        </w:rPr>
      </w:pPr>
      <w:proofErr w:type="gramStart"/>
      <w:r w:rsidRPr="000F1B9B">
        <w:rPr>
          <w:b/>
          <w:color w:val="000000" w:themeColor="text1"/>
        </w:rPr>
        <w:t>exit(</w:t>
      </w:r>
      <w:proofErr w:type="gramEnd"/>
      <w:r w:rsidRPr="000F1B9B">
        <w:rPr>
          <w:b/>
          <w:color w:val="000000" w:themeColor="text1"/>
        </w:rPr>
        <w:t>)</w:t>
      </w:r>
    </w:p>
    <w:p w14:paraId="03CEC264" w14:textId="77777777" w:rsidR="006F32A2" w:rsidRPr="00B951ED" w:rsidRDefault="006F32A2" w:rsidP="000820C9">
      <w:pPr>
        <w:spacing w:after="160" w:line="360" w:lineRule="auto"/>
        <w:ind w:left="360" w:firstLine="360"/>
        <w:rPr>
          <w:b/>
          <w:color w:val="00B0F0"/>
          <w:szCs w:val="20"/>
        </w:rPr>
      </w:pPr>
    </w:p>
    <w:p w14:paraId="7C047C16" w14:textId="77777777" w:rsidR="006F32A2" w:rsidRDefault="006F32A2" w:rsidP="005E5234">
      <w:pPr>
        <w:spacing w:after="160" w:line="360" w:lineRule="auto"/>
        <w:rPr>
          <w:b/>
          <w:bCs/>
        </w:rPr>
      </w:pPr>
    </w:p>
    <w:p w14:paraId="15C37F3F" w14:textId="56F1FD73" w:rsidR="00AD3660" w:rsidRPr="00DF63B0" w:rsidRDefault="00773DE1" w:rsidP="005E5234">
      <w:pPr>
        <w:spacing w:after="160" w:line="360" w:lineRule="auto"/>
        <w:rPr>
          <w:rFonts w:cs="Arial"/>
          <w:b/>
          <w:sz w:val="22"/>
          <w:szCs w:val="22"/>
        </w:rPr>
      </w:pPr>
      <w:r w:rsidRPr="0048540E">
        <w:rPr>
          <w:rFonts w:cs="Arial"/>
          <w:b/>
          <w:sz w:val="22"/>
          <w:szCs w:val="22"/>
        </w:rPr>
        <w:t xml:space="preserve">Part </w:t>
      </w:r>
      <w:r w:rsidR="0048540E" w:rsidRPr="0048540E">
        <w:rPr>
          <w:rFonts w:cs="Arial"/>
          <w:b/>
          <w:bCs/>
          <w:sz w:val="22"/>
          <w:szCs w:val="22"/>
        </w:rPr>
        <w:t>C</w:t>
      </w:r>
      <w:r w:rsidRPr="0048540E">
        <w:rPr>
          <w:rFonts w:cs="Arial"/>
          <w:b/>
          <w:sz w:val="22"/>
          <w:szCs w:val="22"/>
        </w:rPr>
        <w:t xml:space="preserve"> – </w:t>
      </w:r>
      <w:r w:rsidR="00CD4DF8" w:rsidRPr="0048540E">
        <w:rPr>
          <w:rFonts w:cs="Arial"/>
          <w:b/>
          <w:sz w:val="22"/>
          <w:szCs w:val="22"/>
        </w:rPr>
        <w:t>Exploring optional Data Structures (Proof of Concept)</w:t>
      </w:r>
      <w:r w:rsidR="00755B59">
        <w:rPr>
          <w:i/>
          <w:iCs/>
          <w:color w:val="FF0000"/>
        </w:rPr>
        <w:t>.</w:t>
      </w:r>
    </w:p>
    <w:p w14:paraId="7DBCED80" w14:textId="454D94C8" w:rsidR="00773DE1" w:rsidRDefault="00773DE1" w:rsidP="005E5234">
      <w:pPr>
        <w:spacing w:after="160" w:line="360" w:lineRule="auto"/>
      </w:pPr>
      <w:r w:rsidRPr="000F1B9B">
        <w:t xml:space="preserve">ITWorks is keen on investigating the use </w:t>
      </w:r>
      <w:r w:rsidR="00AD3660" w:rsidRPr="000F1B9B">
        <w:t>of various</w:t>
      </w:r>
      <w:r w:rsidRPr="000F1B9B">
        <w:t xml:space="preserve"> data structures that are supported by the language with the aim of improving the efficiency relating to the </w:t>
      </w:r>
      <w:r w:rsidR="00AD3660" w:rsidRPr="000F1B9B">
        <w:t>searching and</w:t>
      </w:r>
      <w:r w:rsidRPr="000F1B9B">
        <w:t xml:space="preserve"> sorting of data.</w:t>
      </w:r>
      <w:r w:rsidR="00801EDC" w:rsidRPr="000F1B9B">
        <w:t xml:space="preserve"> </w:t>
      </w:r>
      <w:r w:rsidR="00735679" w:rsidRPr="000F1B9B">
        <w:t xml:space="preserve">In this section you </w:t>
      </w:r>
      <w:r w:rsidR="00DF63B0">
        <w:t>have been tasked</w:t>
      </w:r>
      <w:r w:rsidR="00735679">
        <w:t xml:space="preserve"> to </w:t>
      </w:r>
      <w:r w:rsidR="00ED740F" w:rsidRPr="000F1B9B">
        <w:t xml:space="preserve">evaluate and </w:t>
      </w:r>
      <w:r w:rsidR="00735679" w:rsidRPr="000F1B9B">
        <w:t>weigh</w:t>
      </w:r>
      <w:r w:rsidR="000F1B9B">
        <w:t>-</w:t>
      </w:r>
      <w:r w:rsidR="00735679" w:rsidRPr="000F1B9B">
        <w:t xml:space="preserve">up </w:t>
      </w:r>
      <w:r w:rsidR="00ED740F" w:rsidRPr="000F1B9B">
        <w:t>other options</w:t>
      </w:r>
      <w:r w:rsidR="00ED740F">
        <w:t xml:space="preserve"> </w:t>
      </w:r>
      <w:r w:rsidR="00C039BE">
        <w:t xml:space="preserve">re Data Structure and Sorting Algorithms Efficiencies - </w:t>
      </w:r>
      <w:r w:rsidR="00ED740F" w:rsidRPr="000F1B9B">
        <w:t>a</w:t>
      </w:r>
      <w:r w:rsidR="000F7112" w:rsidRPr="000F1B9B">
        <w:t>nd document the</w:t>
      </w:r>
      <w:r w:rsidR="00E67659" w:rsidRPr="000F1B9B">
        <w:t xml:space="preserve"> </w:t>
      </w:r>
      <w:r w:rsidR="00E67659">
        <w:t xml:space="preserve">results </w:t>
      </w:r>
      <w:r w:rsidR="000F7112">
        <w:t xml:space="preserve">in </w:t>
      </w:r>
      <w:proofErr w:type="gramStart"/>
      <w:r w:rsidR="000F7112">
        <w:t xml:space="preserve">a </w:t>
      </w:r>
      <w:r w:rsidR="000F7112" w:rsidRPr="000F1B9B">
        <w:t xml:space="preserve"> </w:t>
      </w:r>
      <w:r w:rsidR="00C039BE">
        <w:t>Word</w:t>
      </w:r>
      <w:proofErr w:type="gramEnd"/>
      <w:r w:rsidR="000F7112">
        <w:t xml:space="preserve"> </w:t>
      </w:r>
      <w:r w:rsidR="000F7112" w:rsidRPr="000F1B9B">
        <w:t xml:space="preserve">document titled </w:t>
      </w:r>
      <w:r w:rsidR="00E67659" w:rsidRPr="000F1B9B">
        <w:t>‘Exploring Data St</w:t>
      </w:r>
      <w:r w:rsidR="00EC47CD" w:rsidRPr="000F1B9B">
        <w:t>ructures</w:t>
      </w:r>
      <w:r w:rsidR="0036201D" w:rsidRPr="000F1B9B">
        <w:t xml:space="preserve"> – Proof of Concept</w:t>
      </w:r>
      <w:r w:rsidR="00EC47CD" w:rsidRPr="000F1B9B">
        <w:t>’</w:t>
      </w:r>
      <w:r w:rsidR="00735679" w:rsidRPr="0028377E">
        <w:t>.</w:t>
      </w:r>
    </w:p>
    <w:p w14:paraId="1CF5B069" w14:textId="68AB6FB9" w:rsidR="00B472B3" w:rsidRPr="00F670E6" w:rsidRDefault="00B472B3" w:rsidP="00F670E6">
      <w:pPr>
        <w:pStyle w:val="ListParagraph"/>
        <w:numPr>
          <w:ilvl w:val="0"/>
          <w:numId w:val="32"/>
        </w:numPr>
        <w:spacing w:after="160" w:line="360" w:lineRule="auto"/>
        <w:rPr>
          <w:b/>
          <w:bCs/>
        </w:rPr>
      </w:pPr>
      <w:r w:rsidRPr="00F670E6">
        <w:rPr>
          <w:b/>
          <w:bCs/>
        </w:rPr>
        <w:t>Data Structure Efficiency</w:t>
      </w:r>
    </w:p>
    <w:p w14:paraId="75848783" w14:textId="704476FA" w:rsidR="00773DE1" w:rsidRDefault="00773DE1" w:rsidP="005E5234">
      <w:pPr>
        <w:spacing w:after="160" w:line="360" w:lineRule="auto"/>
      </w:pPr>
      <w:r>
        <w:t xml:space="preserve">One of the ideas proposed is to read all the data once from the database into </w:t>
      </w:r>
      <w:r w:rsidR="00C039BE">
        <w:t xml:space="preserve">any five of the </w:t>
      </w:r>
      <w:proofErr w:type="gramStart"/>
      <w:r w:rsidR="00C039BE">
        <w:t xml:space="preserve">following </w:t>
      </w:r>
      <w:r>
        <w:t xml:space="preserve"> data</w:t>
      </w:r>
      <w:proofErr w:type="gramEnd"/>
      <w:r>
        <w:t xml:space="preserve"> structure</w:t>
      </w:r>
      <w:r w:rsidR="000F1B9B">
        <w:t>s</w:t>
      </w:r>
      <w:r>
        <w:t xml:space="preserve"> </w:t>
      </w:r>
      <w:r w:rsidR="000F1B9B">
        <w:t>(</w:t>
      </w:r>
      <w:r>
        <w:t>other than a List or Dictionary</w:t>
      </w:r>
      <w:r w:rsidR="000F1B9B">
        <w:t>) shown below</w:t>
      </w:r>
      <w:r>
        <w:t>:</w:t>
      </w:r>
    </w:p>
    <w:p w14:paraId="49CCD46F" w14:textId="46E0A2BD" w:rsidR="00B472B3" w:rsidRDefault="00B472B3" w:rsidP="00773DE1">
      <w:pPr>
        <w:pStyle w:val="ListParagraph"/>
        <w:numPr>
          <w:ilvl w:val="0"/>
          <w:numId w:val="27"/>
        </w:numPr>
        <w:spacing w:after="160" w:line="360" w:lineRule="auto"/>
      </w:pPr>
      <w:r>
        <w:t>List</w:t>
      </w:r>
    </w:p>
    <w:p w14:paraId="32CFF6C4" w14:textId="1A227130" w:rsidR="00EB0AB7" w:rsidRDefault="00EB0AB7" w:rsidP="00773DE1">
      <w:pPr>
        <w:pStyle w:val="ListParagraph"/>
        <w:numPr>
          <w:ilvl w:val="0"/>
          <w:numId w:val="27"/>
        </w:numPr>
        <w:spacing w:after="160" w:line="360" w:lineRule="auto"/>
      </w:pPr>
      <w:r>
        <w:t>Stack</w:t>
      </w:r>
    </w:p>
    <w:p w14:paraId="365CFCB4" w14:textId="03A1652B" w:rsidR="00EB0AB7" w:rsidRDefault="00EB0AB7" w:rsidP="00773DE1">
      <w:pPr>
        <w:pStyle w:val="ListParagraph"/>
        <w:numPr>
          <w:ilvl w:val="0"/>
          <w:numId w:val="27"/>
        </w:numPr>
        <w:spacing w:after="160" w:line="360" w:lineRule="auto"/>
      </w:pPr>
      <w:r>
        <w:t>Queue</w:t>
      </w:r>
    </w:p>
    <w:p w14:paraId="218E392A" w14:textId="3786CF55" w:rsidR="00773DE1" w:rsidRDefault="00773DE1" w:rsidP="00773DE1">
      <w:pPr>
        <w:pStyle w:val="ListParagraph"/>
        <w:numPr>
          <w:ilvl w:val="0"/>
          <w:numId w:val="27"/>
        </w:numPr>
        <w:spacing w:after="160" w:line="360" w:lineRule="auto"/>
      </w:pPr>
      <w:r>
        <w:t>Linked List</w:t>
      </w:r>
    </w:p>
    <w:p w14:paraId="7951383B" w14:textId="5F755DE8" w:rsidR="00773DE1" w:rsidRDefault="00773DE1" w:rsidP="00773DE1">
      <w:pPr>
        <w:pStyle w:val="ListParagraph"/>
        <w:numPr>
          <w:ilvl w:val="0"/>
          <w:numId w:val="27"/>
        </w:numPr>
        <w:spacing w:after="160" w:line="360" w:lineRule="auto"/>
      </w:pPr>
      <w:r>
        <w:t>Binary Trees</w:t>
      </w:r>
    </w:p>
    <w:p w14:paraId="34A073A2" w14:textId="279EFE68" w:rsidR="00773DE1" w:rsidRDefault="00773DE1" w:rsidP="00773DE1">
      <w:pPr>
        <w:pStyle w:val="ListParagraph"/>
        <w:numPr>
          <w:ilvl w:val="0"/>
          <w:numId w:val="27"/>
        </w:numPr>
        <w:spacing w:after="160" w:line="360" w:lineRule="auto"/>
      </w:pPr>
      <w:r>
        <w:t>Hash Tables</w:t>
      </w:r>
    </w:p>
    <w:p w14:paraId="19929B8C" w14:textId="61B2DE56" w:rsidR="00773DE1" w:rsidRDefault="00773DE1" w:rsidP="00773DE1">
      <w:pPr>
        <w:pStyle w:val="ListParagraph"/>
        <w:numPr>
          <w:ilvl w:val="0"/>
          <w:numId w:val="27"/>
        </w:numPr>
        <w:spacing w:after="160" w:line="360" w:lineRule="auto"/>
      </w:pPr>
      <w:r>
        <w:t>Hash Maps</w:t>
      </w:r>
    </w:p>
    <w:p w14:paraId="26088088" w14:textId="70353C57" w:rsidR="00EB0AB7" w:rsidRDefault="00EB0AB7" w:rsidP="00773DE1">
      <w:pPr>
        <w:pStyle w:val="ListParagraph"/>
        <w:numPr>
          <w:ilvl w:val="0"/>
          <w:numId w:val="27"/>
        </w:numPr>
        <w:spacing w:after="160" w:line="360" w:lineRule="auto"/>
      </w:pPr>
      <w:r>
        <w:t>Graphs</w:t>
      </w:r>
    </w:p>
    <w:p w14:paraId="4558C16D" w14:textId="7DAE6145" w:rsidR="00EB0AB7" w:rsidRPr="00773DE1" w:rsidRDefault="00EB0AB7" w:rsidP="00773DE1">
      <w:pPr>
        <w:pStyle w:val="ListParagraph"/>
        <w:numPr>
          <w:ilvl w:val="0"/>
          <w:numId w:val="27"/>
        </w:numPr>
        <w:spacing w:after="160" w:line="360" w:lineRule="auto"/>
      </w:pPr>
      <w:r>
        <w:t>Sets</w:t>
      </w:r>
    </w:p>
    <w:p w14:paraId="7659B736" w14:textId="1723E631" w:rsidR="005E5234" w:rsidRDefault="00795A0F" w:rsidP="005E5234">
      <w:pPr>
        <w:spacing w:after="160" w:line="360" w:lineRule="auto"/>
      </w:pPr>
      <w:r>
        <w:t>Create a separate Python module titled ‘</w:t>
      </w:r>
      <w:proofErr w:type="spellStart"/>
      <w:r>
        <w:t>Data_Structure_Efficien</w:t>
      </w:r>
      <w:r w:rsidR="000856F1">
        <w:t>y</w:t>
      </w:r>
      <w:proofErr w:type="spellEnd"/>
      <w:r w:rsidR="000856F1">
        <w:t xml:space="preserve">_ </w:t>
      </w:r>
      <w:proofErr w:type="gramStart"/>
      <w:r w:rsidR="000856F1">
        <w:t>PofC</w:t>
      </w:r>
      <w:r w:rsidR="00B41C36">
        <w:t xml:space="preserve">.py, </w:t>
      </w:r>
      <w:r w:rsidR="00765ACD">
        <w:t>an</w:t>
      </w:r>
      <w:r w:rsidR="00DF63B0">
        <w:t>d</w:t>
      </w:r>
      <w:proofErr w:type="gramEnd"/>
      <w:r w:rsidR="00765ACD">
        <w:t xml:space="preserve"> implement </w:t>
      </w:r>
      <w:r w:rsidR="00B472B3">
        <w:t>5</w:t>
      </w:r>
      <w:r w:rsidR="00755B59">
        <w:t xml:space="preserve"> different methods</w:t>
      </w:r>
      <w:r w:rsidR="00C039BE">
        <w:t xml:space="preserve"> (one for each data structure)</w:t>
      </w:r>
      <w:r w:rsidR="00B41C36">
        <w:t>,</w:t>
      </w:r>
      <w:r w:rsidR="00755B59">
        <w:t xml:space="preserve"> </w:t>
      </w:r>
      <w:r w:rsidR="00765ACD">
        <w:t>using the pseudocode below as a guide</w:t>
      </w:r>
      <w:r w:rsidR="00F62492">
        <w:t>. The aim here is</w:t>
      </w:r>
      <w:r w:rsidR="000502B4">
        <w:t xml:space="preserve"> </w:t>
      </w:r>
      <w:r w:rsidR="00F16696">
        <w:t xml:space="preserve">to measure the performance (in </w:t>
      </w:r>
      <w:r w:rsidR="00510555">
        <w:t>milli</w:t>
      </w:r>
      <w:r w:rsidR="00F16696">
        <w:t xml:space="preserve">seconds) </w:t>
      </w:r>
      <w:r w:rsidR="003474A5">
        <w:t xml:space="preserve">of </w:t>
      </w:r>
      <w:r w:rsidR="00B41C36">
        <w:t xml:space="preserve">each method </w:t>
      </w:r>
      <w:r w:rsidR="003474A5">
        <w:t xml:space="preserve">to read </w:t>
      </w:r>
      <w:r w:rsidR="00F62492">
        <w:t xml:space="preserve">the </w:t>
      </w:r>
      <w:r w:rsidR="003474A5">
        <w:t xml:space="preserve">data from </w:t>
      </w:r>
      <w:r w:rsidR="00986B5F">
        <w:t xml:space="preserve">the products.txt file </w:t>
      </w:r>
      <w:r w:rsidR="001A164E">
        <w:t xml:space="preserve">that is </w:t>
      </w:r>
      <w:r w:rsidR="00F62492">
        <w:t>provided</w:t>
      </w:r>
      <w:r w:rsidR="001A164E">
        <w:t xml:space="preserve"> to you.</w:t>
      </w:r>
    </w:p>
    <w:p w14:paraId="6A6DFDE7" w14:textId="3AB5C200" w:rsidR="00B472B3" w:rsidRPr="00C91D2C" w:rsidRDefault="00B472B3" w:rsidP="005E5234">
      <w:pPr>
        <w:spacing w:after="160" w:line="360" w:lineRule="auto"/>
        <w:rPr>
          <w:sz w:val="14"/>
          <w:szCs w:val="18"/>
        </w:rPr>
      </w:pPr>
      <w:r w:rsidRPr="00C91D2C">
        <w:rPr>
          <w:sz w:val="14"/>
          <w:szCs w:val="18"/>
        </w:rPr>
        <w:t>OPEN FILE products.txt for READING</w:t>
      </w:r>
    </w:p>
    <w:p w14:paraId="69E05F3A" w14:textId="6CA1A05C" w:rsidR="00B472B3" w:rsidRPr="00C91D2C" w:rsidRDefault="00B472B3" w:rsidP="005E5234">
      <w:pPr>
        <w:spacing w:after="160" w:line="360" w:lineRule="auto"/>
        <w:rPr>
          <w:sz w:val="14"/>
          <w:szCs w:val="18"/>
        </w:rPr>
      </w:pPr>
      <w:r w:rsidRPr="00C91D2C">
        <w:rPr>
          <w:sz w:val="14"/>
          <w:szCs w:val="18"/>
        </w:rPr>
        <w:tab/>
        <w:t>START CLOCK</w:t>
      </w:r>
    </w:p>
    <w:p w14:paraId="4835D6EE" w14:textId="39F86423" w:rsidR="00B472B3" w:rsidRPr="00C91D2C" w:rsidRDefault="00B472B3" w:rsidP="00B472B3">
      <w:pPr>
        <w:spacing w:after="160" w:line="360" w:lineRule="auto"/>
        <w:ind w:left="720" w:firstLine="720"/>
        <w:rPr>
          <w:sz w:val="14"/>
          <w:szCs w:val="18"/>
        </w:rPr>
      </w:pPr>
      <w:r w:rsidRPr="00C91D2C">
        <w:rPr>
          <w:sz w:val="14"/>
          <w:szCs w:val="18"/>
        </w:rPr>
        <w:t>WHILE NOT END OF FILE</w:t>
      </w:r>
    </w:p>
    <w:p w14:paraId="09266AE9" w14:textId="6EE1FA64" w:rsidR="00B472B3" w:rsidRPr="00C91D2C" w:rsidRDefault="00B472B3" w:rsidP="005E5234">
      <w:pPr>
        <w:spacing w:after="160" w:line="360" w:lineRule="auto"/>
        <w:rPr>
          <w:sz w:val="14"/>
          <w:szCs w:val="18"/>
        </w:rPr>
      </w:pPr>
      <w:r w:rsidRPr="00C91D2C">
        <w:rPr>
          <w:sz w:val="14"/>
          <w:szCs w:val="18"/>
        </w:rPr>
        <w:tab/>
      </w:r>
      <w:r w:rsidRPr="00C91D2C">
        <w:rPr>
          <w:sz w:val="14"/>
          <w:szCs w:val="18"/>
        </w:rPr>
        <w:tab/>
      </w:r>
      <w:r w:rsidRPr="00C91D2C">
        <w:rPr>
          <w:sz w:val="14"/>
          <w:szCs w:val="18"/>
        </w:rPr>
        <w:tab/>
        <w:t>READ EACH_LINE FR</w:t>
      </w:r>
      <w:r w:rsidR="00B41C36">
        <w:rPr>
          <w:sz w:val="14"/>
          <w:szCs w:val="18"/>
        </w:rPr>
        <w:t>O</w:t>
      </w:r>
      <w:r w:rsidRPr="00C91D2C">
        <w:rPr>
          <w:sz w:val="14"/>
          <w:szCs w:val="18"/>
        </w:rPr>
        <w:t>M FILE’</w:t>
      </w:r>
    </w:p>
    <w:p w14:paraId="16ACC05B" w14:textId="59901D94" w:rsidR="00B472B3" w:rsidRPr="00C91D2C" w:rsidRDefault="00B472B3" w:rsidP="00B951ED">
      <w:pPr>
        <w:spacing w:after="160" w:line="360" w:lineRule="auto"/>
        <w:ind w:left="1440" w:firstLine="720"/>
        <w:rPr>
          <w:sz w:val="14"/>
          <w:szCs w:val="18"/>
        </w:rPr>
      </w:pPr>
      <w:r w:rsidRPr="00C91D2C">
        <w:rPr>
          <w:sz w:val="14"/>
          <w:szCs w:val="18"/>
        </w:rPr>
        <w:t>CREATE PRODUCT OBJECT AND INITIALIZE VALUES FROM   EACH_LINE</w:t>
      </w:r>
    </w:p>
    <w:p w14:paraId="3931E0C6" w14:textId="79D05194" w:rsidR="00B472B3" w:rsidRPr="00C91D2C" w:rsidRDefault="00B472B3" w:rsidP="005E5234">
      <w:pPr>
        <w:spacing w:after="160" w:line="360" w:lineRule="auto"/>
        <w:rPr>
          <w:sz w:val="14"/>
          <w:szCs w:val="18"/>
        </w:rPr>
      </w:pPr>
      <w:r w:rsidRPr="00C91D2C">
        <w:rPr>
          <w:sz w:val="14"/>
          <w:szCs w:val="18"/>
        </w:rPr>
        <w:t xml:space="preserve">             </w:t>
      </w:r>
      <w:r w:rsidRPr="00C91D2C">
        <w:rPr>
          <w:sz w:val="14"/>
          <w:szCs w:val="18"/>
        </w:rPr>
        <w:tab/>
      </w:r>
      <w:r w:rsidRPr="00C91D2C">
        <w:rPr>
          <w:sz w:val="14"/>
          <w:szCs w:val="18"/>
        </w:rPr>
        <w:tab/>
        <w:t>ADD PRODUCT TO DATA STRUCTURE</w:t>
      </w:r>
    </w:p>
    <w:p w14:paraId="1AC3EE61" w14:textId="47D6A3E2" w:rsidR="00B472B3" w:rsidRPr="00C91D2C" w:rsidRDefault="00B472B3" w:rsidP="00B472B3">
      <w:pPr>
        <w:spacing w:after="160" w:line="360" w:lineRule="auto"/>
        <w:ind w:left="720" w:firstLine="720"/>
        <w:rPr>
          <w:sz w:val="14"/>
          <w:szCs w:val="18"/>
        </w:rPr>
      </w:pPr>
      <w:r w:rsidRPr="00C91D2C">
        <w:rPr>
          <w:sz w:val="14"/>
          <w:szCs w:val="18"/>
        </w:rPr>
        <w:t>END-WHILE</w:t>
      </w:r>
    </w:p>
    <w:p w14:paraId="1059FE87" w14:textId="69BE941F" w:rsidR="00B472B3" w:rsidRPr="00C91D2C" w:rsidRDefault="00B472B3" w:rsidP="00B472B3">
      <w:pPr>
        <w:spacing w:after="160" w:line="360" w:lineRule="auto"/>
        <w:rPr>
          <w:sz w:val="14"/>
          <w:szCs w:val="18"/>
        </w:rPr>
      </w:pPr>
      <w:r w:rsidRPr="00C91D2C">
        <w:rPr>
          <w:sz w:val="14"/>
          <w:szCs w:val="18"/>
        </w:rPr>
        <w:t xml:space="preserve">                 END_CLOCK</w:t>
      </w:r>
    </w:p>
    <w:p w14:paraId="4F4550E3" w14:textId="77B928C9" w:rsidR="00B472B3" w:rsidRPr="00C91D2C" w:rsidRDefault="00B472B3" w:rsidP="00B472B3">
      <w:pPr>
        <w:spacing w:after="160" w:line="360" w:lineRule="auto"/>
        <w:rPr>
          <w:sz w:val="14"/>
          <w:szCs w:val="18"/>
        </w:rPr>
      </w:pPr>
      <w:r w:rsidRPr="00C91D2C">
        <w:rPr>
          <w:sz w:val="14"/>
          <w:szCs w:val="18"/>
        </w:rPr>
        <w:t>CLOSE-FILE</w:t>
      </w:r>
    </w:p>
    <w:p w14:paraId="00676FFF" w14:textId="77777777" w:rsidR="00B472B3" w:rsidRPr="00C91D2C" w:rsidRDefault="00B472B3" w:rsidP="00B472B3">
      <w:pPr>
        <w:spacing w:after="160" w:line="360" w:lineRule="auto"/>
        <w:rPr>
          <w:sz w:val="14"/>
          <w:szCs w:val="18"/>
        </w:rPr>
      </w:pPr>
      <w:r w:rsidRPr="00C91D2C">
        <w:rPr>
          <w:sz w:val="14"/>
          <w:szCs w:val="18"/>
        </w:rPr>
        <w:t xml:space="preserve">PRINT TIME ELAPSED </w:t>
      </w:r>
    </w:p>
    <w:p w14:paraId="43FA7E65" w14:textId="5742ABDC" w:rsidR="00DF63B0" w:rsidRDefault="00B472B3" w:rsidP="00185AE7">
      <w:pPr>
        <w:spacing w:after="160" w:line="360" w:lineRule="auto"/>
      </w:pPr>
      <w:r>
        <w:lastRenderedPageBreak/>
        <w:t xml:space="preserve">Run </w:t>
      </w:r>
      <w:r w:rsidR="00DF63B0">
        <w:t xml:space="preserve">each of </w:t>
      </w:r>
      <w:r>
        <w:t>the five methods</w:t>
      </w:r>
      <w:r w:rsidR="00B951ED">
        <w:t xml:space="preserve"> and record </w:t>
      </w:r>
      <w:r w:rsidR="008B60B3">
        <w:t xml:space="preserve">the execution </w:t>
      </w:r>
      <w:r w:rsidR="00DF63B0">
        <w:t>time</w:t>
      </w:r>
      <w:r w:rsidR="008B60B3">
        <w:t xml:space="preserve"> in </w:t>
      </w:r>
      <w:r w:rsidR="7B884DAB">
        <w:t>milli</w:t>
      </w:r>
      <w:r w:rsidR="008B60B3">
        <w:t>seconds</w:t>
      </w:r>
      <w:r w:rsidR="00DF63B0">
        <w:t xml:space="preserve"> for each data structure</w:t>
      </w:r>
    </w:p>
    <w:p w14:paraId="7B3B9B5A" w14:textId="7232B5DB" w:rsidR="00185AE7" w:rsidRDefault="00DF63B0" w:rsidP="00185AE7">
      <w:pPr>
        <w:spacing w:after="160" w:line="360" w:lineRule="auto"/>
        <w:rPr>
          <w:szCs w:val="20"/>
        </w:rPr>
      </w:pPr>
      <w:r>
        <w:rPr>
          <w:szCs w:val="20"/>
        </w:rPr>
        <w:t>Record in your documentation</w:t>
      </w:r>
      <w:r w:rsidR="00C91D2C">
        <w:rPr>
          <w:szCs w:val="20"/>
        </w:rPr>
        <w:t xml:space="preserve"> </w:t>
      </w:r>
      <w:r w:rsidR="00B951ED">
        <w:rPr>
          <w:szCs w:val="20"/>
        </w:rPr>
        <w:t>w</w:t>
      </w:r>
      <w:r w:rsidR="00B472B3" w:rsidRPr="00B951ED">
        <w:rPr>
          <w:szCs w:val="20"/>
        </w:rPr>
        <w:t>hich data structure was the most efficient?</w:t>
      </w:r>
      <w:r w:rsidR="00185AE7">
        <w:rPr>
          <w:szCs w:val="20"/>
        </w:rPr>
        <w:t xml:space="preserve"> </w:t>
      </w:r>
    </w:p>
    <w:p w14:paraId="71982967" w14:textId="77777777" w:rsidR="005E3FC7" w:rsidRPr="009C4F11" w:rsidRDefault="005E3FC7" w:rsidP="0054394D">
      <w:pPr>
        <w:spacing w:after="160" w:line="360" w:lineRule="auto"/>
        <w:rPr>
          <w:b/>
        </w:rPr>
      </w:pPr>
      <w:r w:rsidRPr="009C4F11">
        <w:rPr>
          <w:b/>
        </w:rPr>
        <w:t>Documentation</w:t>
      </w:r>
    </w:p>
    <w:p w14:paraId="0767A1EF" w14:textId="22BD282B" w:rsidR="0054394D" w:rsidRPr="00C91D2C" w:rsidRDefault="0054394D" w:rsidP="0054394D">
      <w:pPr>
        <w:spacing w:after="160" w:line="360" w:lineRule="auto"/>
      </w:pPr>
      <w:r w:rsidRPr="009C4F11">
        <w:t xml:space="preserve">Document your findings in </w:t>
      </w:r>
      <w:r w:rsidR="0036201D" w:rsidRPr="009C4F11">
        <w:t>the ‘Exploring Data Structures – Proof of Concept’</w:t>
      </w:r>
      <w:r w:rsidRPr="009C4F11">
        <w:t xml:space="preserve"> </w:t>
      </w:r>
      <w:r w:rsidR="00BE75BC">
        <w:t xml:space="preserve">technical </w:t>
      </w:r>
      <w:r w:rsidRPr="009C4F11">
        <w:t>document</w:t>
      </w:r>
    </w:p>
    <w:p w14:paraId="672E01EA" w14:textId="77777777" w:rsidR="00B951ED" w:rsidRPr="0054394D" w:rsidRDefault="00B951ED" w:rsidP="0054394D">
      <w:pPr>
        <w:spacing w:after="160" w:line="360" w:lineRule="auto"/>
        <w:rPr>
          <w:sz w:val="16"/>
          <w:szCs w:val="20"/>
        </w:rPr>
      </w:pPr>
    </w:p>
    <w:p w14:paraId="2A09CEA6" w14:textId="6222A8CC" w:rsidR="00B472B3" w:rsidRPr="00F670E6" w:rsidRDefault="00B951ED" w:rsidP="00F670E6">
      <w:pPr>
        <w:pStyle w:val="ListParagraph"/>
        <w:numPr>
          <w:ilvl w:val="0"/>
          <w:numId w:val="32"/>
        </w:numPr>
        <w:spacing w:after="160" w:line="360" w:lineRule="auto"/>
        <w:rPr>
          <w:b/>
          <w:bCs/>
          <w:szCs w:val="20"/>
        </w:rPr>
      </w:pPr>
      <w:r w:rsidRPr="00F670E6">
        <w:rPr>
          <w:b/>
          <w:bCs/>
          <w:szCs w:val="20"/>
        </w:rPr>
        <w:t>Sorting Algorithms Efficiency</w:t>
      </w:r>
    </w:p>
    <w:p w14:paraId="6DF855F3" w14:textId="3ECAAA3E" w:rsidR="00B472B3" w:rsidRDefault="00B951ED" w:rsidP="00B472B3">
      <w:pPr>
        <w:spacing w:after="160" w:line="360" w:lineRule="auto"/>
      </w:pPr>
      <w:r>
        <w:t xml:space="preserve">The team is also keen on exploring other sorting algorithms to find out the most </w:t>
      </w:r>
      <w:r w:rsidR="7D58D9CB">
        <w:t>performa</w:t>
      </w:r>
      <w:r>
        <w:t>nt one</w:t>
      </w:r>
      <w:r w:rsidR="35CF2C14">
        <w:t xml:space="preserve"> in terms of performance in milli seconds</w:t>
      </w:r>
      <w:r>
        <w:t xml:space="preserve">. From the following sorting algorithm options which one would be the most efficient choice for the Supermarket </w:t>
      </w:r>
      <w:r w:rsidR="00E87243">
        <w:t>Admin</w:t>
      </w:r>
      <w:r>
        <w:t xml:space="preserve"> program</w:t>
      </w:r>
      <w:r w:rsidR="735E7C76">
        <w:t xml:space="preserve"> by comparing their perfo</w:t>
      </w:r>
      <w:r w:rsidR="41935C06">
        <w:t>rmance executions times. Document your reasons as ins</w:t>
      </w:r>
      <w:r w:rsidR="5EE82C3D">
        <w:t>tructed</w:t>
      </w:r>
      <w:r w:rsidR="41935C06">
        <w:t xml:space="preserve"> below.</w:t>
      </w:r>
    </w:p>
    <w:p w14:paraId="6CAB3B4D" w14:textId="1BBA3A02" w:rsidR="00B951ED" w:rsidRDefault="00B951ED" w:rsidP="00B472B3">
      <w:pPr>
        <w:spacing w:after="160" w:line="360" w:lineRule="auto"/>
        <w:rPr>
          <w:szCs w:val="20"/>
        </w:rPr>
      </w:pPr>
      <w:r>
        <w:rPr>
          <w:szCs w:val="20"/>
        </w:rPr>
        <w:t>1. Insertion sort</w:t>
      </w:r>
    </w:p>
    <w:p w14:paraId="52502070" w14:textId="72EC9EDF" w:rsidR="00B951ED" w:rsidRDefault="00B951ED" w:rsidP="00B472B3">
      <w:pPr>
        <w:spacing w:after="160" w:line="360" w:lineRule="auto"/>
        <w:rPr>
          <w:szCs w:val="20"/>
        </w:rPr>
      </w:pPr>
      <w:r>
        <w:rPr>
          <w:szCs w:val="20"/>
        </w:rPr>
        <w:t>2. Merge Sort</w:t>
      </w:r>
    </w:p>
    <w:p w14:paraId="7A97B8DC" w14:textId="4C9562ED" w:rsidR="00B951ED" w:rsidRDefault="00B951ED" w:rsidP="00B472B3">
      <w:pPr>
        <w:spacing w:after="160" w:line="360" w:lineRule="auto"/>
        <w:rPr>
          <w:szCs w:val="20"/>
        </w:rPr>
      </w:pPr>
      <w:r>
        <w:rPr>
          <w:szCs w:val="20"/>
        </w:rPr>
        <w:t>3. Bubble Sort</w:t>
      </w:r>
    </w:p>
    <w:p w14:paraId="1A00EB80" w14:textId="748C17C6" w:rsidR="00B951ED" w:rsidRPr="00B951ED" w:rsidRDefault="00B951ED" w:rsidP="00B472B3">
      <w:pPr>
        <w:spacing w:after="160" w:line="360" w:lineRule="auto"/>
        <w:rPr>
          <w:szCs w:val="20"/>
        </w:rPr>
      </w:pPr>
      <w:r>
        <w:rPr>
          <w:szCs w:val="20"/>
        </w:rPr>
        <w:t>4. Selection Sort</w:t>
      </w:r>
    </w:p>
    <w:p w14:paraId="0E6094C9" w14:textId="5C99A49B" w:rsidR="00864A35" w:rsidRPr="000E456F" w:rsidRDefault="00864A35" w:rsidP="00B472B3">
      <w:pPr>
        <w:spacing w:after="160" w:line="360" w:lineRule="auto"/>
        <w:rPr>
          <w:b/>
          <w:szCs w:val="20"/>
        </w:rPr>
      </w:pPr>
      <w:r w:rsidRPr="000E456F">
        <w:rPr>
          <w:b/>
          <w:szCs w:val="20"/>
        </w:rPr>
        <w:t>Documentation</w:t>
      </w:r>
    </w:p>
    <w:p w14:paraId="716D78ED" w14:textId="47C17A8A" w:rsidR="00C91D2C" w:rsidRPr="00C91D2C" w:rsidRDefault="00071506" w:rsidP="00C91D2C">
      <w:pPr>
        <w:spacing w:after="160" w:line="360" w:lineRule="auto"/>
      </w:pPr>
      <w:r w:rsidRPr="000E456F">
        <w:t>This is a research topic and your expected to explore</w:t>
      </w:r>
      <w:r w:rsidR="00756C31" w:rsidRPr="000E456F">
        <w:t xml:space="preserve"> </w:t>
      </w:r>
      <w:r w:rsidR="00DF63B0" w:rsidRPr="000E456F">
        <w:t>at least two</w:t>
      </w:r>
      <w:r w:rsidR="00756C31" w:rsidRPr="000E456F">
        <w:t xml:space="preserve"> </w:t>
      </w:r>
      <w:r w:rsidR="00DF63B0" w:rsidRPr="000E456F">
        <w:t>relevant online</w:t>
      </w:r>
      <w:r w:rsidR="007A5268" w:rsidRPr="000E456F">
        <w:t xml:space="preserve"> </w:t>
      </w:r>
      <w:r w:rsidR="00756C31" w:rsidRPr="000E456F">
        <w:t>resources and d</w:t>
      </w:r>
      <w:r w:rsidR="00C91D2C" w:rsidRPr="000E456F">
        <w:t>ocument</w:t>
      </w:r>
      <w:r w:rsidR="007A5268" w:rsidRPr="000E456F">
        <w:t xml:space="preserve"> and </w:t>
      </w:r>
      <w:r w:rsidR="00864A35" w:rsidRPr="000E456F">
        <w:t>reference</w:t>
      </w:r>
      <w:r w:rsidR="00C91D2C" w:rsidRPr="000E456F">
        <w:t xml:space="preserve"> your findings in the ‘Exploring Data Structures – Proof of Concept</w:t>
      </w:r>
      <w:proofErr w:type="gramStart"/>
      <w:r w:rsidR="00C91D2C" w:rsidRPr="000E456F">
        <w:t xml:space="preserve">’  </w:t>
      </w:r>
      <w:r w:rsidR="00AD24DA">
        <w:t>technical</w:t>
      </w:r>
      <w:proofErr w:type="gramEnd"/>
      <w:r w:rsidR="00AD24DA">
        <w:t xml:space="preserve"> </w:t>
      </w:r>
      <w:r w:rsidR="00C91D2C" w:rsidRPr="000E456F">
        <w:t>document</w:t>
      </w:r>
      <w:r w:rsidR="00F413C3">
        <w:t xml:space="preserve"> in about 200 words</w:t>
      </w:r>
    </w:p>
    <w:p w14:paraId="6D6711C5" w14:textId="606420B0" w:rsidR="00185AE7" w:rsidRDefault="00185AE7" w:rsidP="00AD5D56">
      <w:pPr>
        <w:spacing w:after="160" w:line="360" w:lineRule="auto"/>
      </w:pPr>
    </w:p>
    <w:p w14:paraId="45E98FC8" w14:textId="65F2BC1D" w:rsidR="00185AE7" w:rsidRPr="00F670E6" w:rsidRDefault="00185AE7" w:rsidP="00F670E6">
      <w:pPr>
        <w:pStyle w:val="ListParagraph"/>
        <w:numPr>
          <w:ilvl w:val="0"/>
          <w:numId w:val="32"/>
        </w:numPr>
        <w:spacing w:after="160" w:line="360" w:lineRule="auto"/>
        <w:rPr>
          <w:b/>
          <w:bCs/>
          <w:szCs w:val="20"/>
        </w:rPr>
      </w:pPr>
      <w:r w:rsidRPr="00F670E6">
        <w:rPr>
          <w:b/>
          <w:bCs/>
          <w:szCs w:val="20"/>
        </w:rPr>
        <w:t>Searching Algorithms Efficiency</w:t>
      </w:r>
    </w:p>
    <w:p w14:paraId="7C46DF18" w14:textId="60BB11A1" w:rsidR="00185AE7" w:rsidRDefault="00185AE7" w:rsidP="00AD5D56">
      <w:pPr>
        <w:spacing w:after="160" w:line="360" w:lineRule="auto"/>
      </w:pPr>
      <w:r>
        <w:t xml:space="preserve">In </w:t>
      </w:r>
      <w:r w:rsidR="006F4FF2">
        <w:t>this</w:t>
      </w:r>
      <w:r>
        <w:t xml:space="preserve"> project when we wanted to find a Product</w:t>
      </w:r>
      <w:r w:rsidR="005A035C">
        <w:t>,</w:t>
      </w:r>
      <w:r>
        <w:t xml:space="preserve"> we used a method to query the database using the product Barcode as the primary key value.</w:t>
      </w:r>
    </w:p>
    <w:p w14:paraId="3F100606" w14:textId="1D89C695" w:rsidR="00185AE7" w:rsidRDefault="00185AE7" w:rsidP="00AD5D56">
      <w:pPr>
        <w:spacing w:after="160" w:line="360" w:lineRule="auto"/>
      </w:pPr>
      <w:r>
        <w:t xml:space="preserve">It has been suggested that in order to reduce the number of </w:t>
      </w:r>
      <w:r w:rsidR="005A035C">
        <w:t>Product search</w:t>
      </w:r>
      <w:r>
        <w:t xml:space="preserve"> queries – we initially read all the products from the database into an appropriate list structure </w:t>
      </w:r>
      <w:r w:rsidR="003B0609">
        <w:t>(as a cache of data)</w:t>
      </w:r>
      <w:r>
        <w:t xml:space="preserve"> and </w:t>
      </w:r>
      <w:proofErr w:type="gramStart"/>
      <w:r>
        <w:t>search  for</w:t>
      </w:r>
      <w:proofErr w:type="gramEnd"/>
      <w:r>
        <w:t xml:space="preserve"> a Product from the list rather than using a database query.</w:t>
      </w:r>
      <w:r w:rsidR="0093655A">
        <w:t xml:space="preserve"> </w:t>
      </w:r>
      <w:r>
        <w:t xml:space="preserve">The two most popular search options (there are others) </w:t>
      </w:r>
    </w:p>
    <w:p w14:paraId="36CE9994" w14:textId="38A0C9E8" w:rsidR="00185AE7" w:rsidRDefault="00185AE7" w:rsidP="00AD5D56">
      <w:pPr>
        <w:spacing w:after="160" w:line="360" w:lineRule="auto"/>
      </w:pPr>
      <w:r>
        <w:t>1. Sequential s</w:t>
      </w:r>
      <w:r w:rsidR="0036314E">
        <w:t>earch</w:t>
      </w:r>
    </w:p>
    <w:p w14:paraId="1342C10E" w14:textId="343264DE" w:rsidR="00185AE7" w:rsidRDefault="00185AE7" w:rsidP="00AD5D56">
      <w:pPr>
        <w:spacing w:after="160" w:line="360" w:lineRule="auto"/>
      </w:pPr>
      <w:r>
        <w:t xml:space="preserve">2. Binary </w:t>
      </w:r>
      <w:r w:rsidR="0036314E">
        <w:t>search</w:t>
      </w:r>
    </w:p>
    <w:p w14:paraId="4865A40F" w14:textId="1371EE80" w:rsidR="007F62CF" w:rsidRDefault="00185AE7" w:rsidP="0054394D">
      <w:pPr>
        <w:spacing w:after="160" w:line="360" w:lineRule="auto"/>
      </w:pPr>
      <w:proofErr w:type="gramStart"/>
      <w:r>
        <w:t xml:space="preserve">Using </w:t>
      </w:r>
      <w:r w:rsidR="005A0E73">
        <w:t xml:space="preserve"> </w:t>
      </w:r>
      <w:r>
        <w:t>Python</w:t>
      </w:r>
      <w:proofErr w:type="gramEnd"/>
      <w:r>
        <w:t xml:space="preserve"> </w:t>
      </w:r>
      <w:r w:rsidR="005A0E73">
        <w:t>module</w:t>
      </w:r>
      <w:r w:rsidR="00BE5A5F">
        <w:t xml:space="preserve"> </w:t>
      </w:r>
      <w:r w:rsidR="000E456F">
        <w:t>titled ‘</w:t>
      </w:r>
      <w:proofErr w:type="spellStart"/>
      <w:r w:rsidR="000E456F">
        <w:t>Data_Structure_Efficiency</w:t>
      </w:r>
      <w:proofErr w:type="spellEnd"/>
      <w:r w:rsidR="000E456F">
        <w:t xml:space="preserve">_ PofC.py </w:t>
      </w:r>
      <w:r w:rsidR="67215F3D">
        <w:t xml:space="preserve">- </w:t>
      </w:r>
      <w:r w:rsidR="000E456F">
        <w:t xml:space="preserve"> code</w:t>
      </w:r>
      <w:r w:rsidR="00051A1E">
        <w:t xml:space="preserve"> two separate search functions</w:t>
      </w:r>
      <w:r>
        <w:t xml:space="preserve"> to read all </w:t>
      </w:r>
      <w:r w:rsidR="009B0EBD">
        <w:t>Product records</w:t>
      </w:r>
      <w:r>
        <w:t xml:space="preserve"> from </w:t>
      </w:r>
      <w:r w:rsidR="00550573">
        <w:t>the database</w:t>
      </w:r>
      <w:r>
        <w:t xml:space="preserve"> into a </w:t>
      </w:r>
      <w:r w:rsidR="0036314E">
        <w:t>List</w:t>
      </w:r>
      <w:r>
        <w:t xml:space="preserve"> and use this list to perform a Binary </w:t>
      </w:r>
      <w:r>
        <w:lastRenderedPageBreak/>
        <w:t>Search (separate function here) and a Sequential Sort (separate function here)</w:t>
      </w:r>
      <w:r w:rsidR="00C07A01">
        <w:t xml:space="preserve"> and determine which Sorting strategy was quicker</w:t>
      </w:r>
      <w:r w:rsidR="003B0609">
        <w:t xml:space="preserve"> as measured in </w:t>
      </w:r>
      <w:r w:rsidR="3600B14A">
        <w:t>milli</w:t>
      </w:r>
      <w:r w:rsidR="003B0609">
        <w:t>seconds.</w:t>
      </w:r>
    </w:p>
    <w:p w14:paraId="3E7849F8" w14:textId="79652511" w:rsidR="00D1646C" w:rsidRPr="000E456F" w:rsidRDefault="00D1646C" w:rsidP="0054394D">
      <w:pPr>
        <w:spacing w:after="160" w:line="360" w:lineRule="auto"/>
        <w:rPr>
          <w:b/>
        </w:rPr>
      </w:pPr>
      <w:r w:rsidRPr="000E456F">
        <w:rPr>
          <w:b/>
        </w:rPr>
        <w:t>Documentation</w:t>
      </w:r>
    </w:p>
    <w:p w14:paraId="6C3FB39E" w14:textId="0C006126" w:rsidR="003B0609" w:rsidRPr="00C91D2C" w:rsidRDefault="003B0609" w:rsidP="003B0609">
      <w:pPr>
        <w:spacing w:after="160" w:line="360" w:lineRule="auto"/>
      </w:pPr>
      <w:r w:rsidRPr="000E456F">
        <w:rPr>
          <w:u w:val="double"/>
        </w:rPr>
        <w:t>D</w:t>
      </w:r>
      <w:r w:rsidRPr="000E456F">
        <w:t>ocument your findings in the ‘Exploring Data Structures – Proof of Concept</w:t>
      </w:r>
      <w:r w:rsidR="003360A8" w:rsidRPr="000E456F">
        <w:t xml:space="preserve">’ </w:t>
      </w:r>
      <w:r w:rsidR="00BE75BC">
        <w:t xml:space="preserve">technical </w:t>
      </w:r>
      <w:r w:rsidR="003360A8" w:rsidRPr="000E456F">
        <w:t>document</w:t>
      </w:r>
    </w:p>
    <w:p w14:paraId="5D583F09" w14:textId="77777777" w:rsidR="001759ED" w:rsidRDefault="001759ED" w:rsidP="001759ED">
      <w:pPr>
        <w:spacing w:after="160" w:line="360" w:lineRule="auto"/>
      </w:pPr>
    </w:p>
    <w:p w14:paraId="560BC348" w14:textId="32DC6329" w:rsidR="00C07A01" w:rsidRPr="000E456F" w:rsidRDefault="00C07A01" w:rsidP="00C07A01">
      <w:pPr>
        <w:spacing w:after="160" w:line="360" w:lineRule="auto"/>
        <w:rPr>
          <w:b/>
          <w:color w:val="000000" w:themeColor="text1"/>
          <w:sz w:val="22"/>
          <w:szCs w:val="26"/>
        </w:rPr>
      </w:pPr>
      <w:r w:rsidRPr="000E456F">
        <w:rPr>
          <w:b/>
          <w:color w:val="000000" w:themeColor="text1"/>
          <w:sz w:val="22"/>
          <w:szCs w:val="26"/>
        </w:rPr>
        <w:t>Submission Details</w:t>
      </w:r>
    </w:p>
    <w:p w14:paraId="333FEDFF" w14:textId="0C0ABC7B" w:rsidR="00AF2EBE" w:rsidRPr="000E456F" w:rsidRDefault="00C07A01" w:rsidP="00AF2EBE">
      <w:pPr>
        <w:spacing w:after="160" w:line="259" w:lineRule="auto"/>
        <w:rPr>
          <w:color w:val="000000" w:themeColor="text1"/>
        </w:rPr>
      </w:pPr>
      <w:r w:rsidRPr="000E456F">
        <w:rPr>
          <w:color w:val="000000" w:themeColor="text1"/>
        </w:rPr>
        <w:t>Create a folder</w:t>
      </w:r>
      <w:r w:rsidRPr="000E456F">
        <w:rPr>
          <w:b/>
          <w:color w:val="000000" w:themeColor="text1"/>
        </w:rPr>
        <w:t>&lt;ID_NUM&gt;&lt;NAME&gt;&lt;Assignment2&gt;</w:t>
      </w:r>
      <w:r w:rsidRPr="000E456F">
        <w:rPr>
          <w:color w:val="000000" w:themeColor="text1"/>
        </w:rPr>
        <w:t xml:space="preserve"> and add the following artifacts:</w:t>
      </w:r>
    </w:p>
    <w:p w14:paraId="12ED6565" w14:textId="773205B5" w:rsidR="00C07A01" w:rsidRPr="000E456F" w:rsidRDefault="00C07A01" w:rsidP="00C07A01">
      <w:pPr>
        <w:pStyle w:val="ListParagraph"/>
        <w:numPr>
          <w:ilvl w:val="0"/>
          <w:numId w:val="29"/>
        </w:numPr>
        <w:spacing w:after="160" w:line="259" w:lineRule="auto"/>
        <w:rPr>
          <w:color w:val="000000" w:themeColor="text1"/>
        </w:rPr>
      </w:pPr>
      <w:r w:rsidRPr="000E456F">
        <w:rPr>
          <w:color w:val="000000" w:themeColor="text1"/>
        </w:rPr>
        <w:t>The modified Assignment 1 Python project</w:t>
      </w:r>
    </w:p>
    <w:p w14:paraId="5511F347" w14:textId="70DC193B" w:rsidR="00C07A01" w:rsidRPr="000E456F" w:rsidRDefault="00C07A01" w:rsidP="00C07A01">
      <w:pPr>
        <w:pStyle w:val="ListParagraph"/>
        <w:numPr>
          <w:ilvl w:val="0"/>
          <w:numId w:val="29"/>
        </w:numPr>
        <w:spacing w:after="160" w:line="259" w:lineRule="auto"/>
        <w:rPr>
          <w:color w:val="000000" w:themeColor="text1"/>
        </w:rPr>
      </w:pPr>
      <w:r w:rsidRPr="000E456F">
        <w:rPr>
          <w:color w:val="000000" w:themeColor="text1"/>
        </w:rPr>
        <w:t>The Supermarket_Admin Python project</w:t>
      </w:r>
    </w:p>
    <w:p w14:paraId="7C967AC1" w14:textId="45783C99" w:rsidR="001208A2" w:rsidRPr="000E456F" w:rsidRDefault="00C07A01" w:rsidP="001208A2">
      <w:pPr>
        <w:pStyle w:val="ListParagraph"/>
        <w:numPr>
          <w:ilvl w:val="0"/>
          <w:numId w:val="29"/>
        </w:numPr>
        <w:spacing w:after="160" w:line="259" w:lineRule="auto"/>
        <w:rPr>
          <w:color w:val="000000" w:themeColor="text1"/>
        </w:rPr>
      </w:pPr>
      <w:r w:rsidRPr="000E456F">
        <w:rPr>
          <w:color w:val="000000" w:themeColor="text1"/>
        </w:rPr>
        <w:t xml:space="preserve">The </w:t>
      </w:r>
      <w:r w:rsidR="0054394D" w:rsidRPr="000E456F">
        <w:rPr>
          <w:color w:val="000000" w:themeColor="text1"/>
        </w:rPr>
        <w:t xml:space="preserve">Part </w:t>
      </w:r>
      <w:r w:rsidR="003807B4" w:rsidRPr="000E456F">
        <w:rPr>
          <w:color w:val="000000" w:themeColor="text1"/>
        </w:rPr>
        <w:t>C</w:t>
      </w:r>
      <w:r w:rsidR="0054394D" w:rsidRPr="000E456F">
        <w:rPr>
          <w:color w:val="000000" w:themeColor="text1"/>
        </w:rPr>
        <w:t xml:space="preserve"> </w:t>
      </w:r>
      <w:r w:rsidRPr="000E456F">
        <w:rPr>
          <w:color w:val="000000" w:themeColor="text1"/>
        </w:rPr>
        <w:t>Python project</w:t>
      </w:r>
      <w:r w:rsidR="003807B4" w:rsidRPr="000E456F">
        <w:rPr>
          <w:color w:val="000000" w:themeColor="text1"/>
        </w:rPr>
        <w:t>s</w:t>
      </w:r>
      <w:r w:rsidR="0054394D" w:rsidRPr="000E456F">
        <w:rPr>
          <w:color w:val="000000" w:themeColor="text1"/>
        </w:rPr>
        <w:t xml:space="preserve"> with implemented functions</w:t>
      </w:r>
      <w:r w:rsidR="001208A2" w:rsidRPr="000E456F">
        <w:rPr>
          <w:color w:val="000000" w:themeColor="text1"/>
        </w:rPr>
        <w:t xml:space="preserve"> </w:t>
      </w:r>
      <w:r w:rsidR="0054394D" w:rsidRPr="000E456F">
        <w:rPr>
          <w:color w:val="000000" w:themeColor="text1"/>
        </w:rPr>
        <w:t xml:space="preserve">documenting findings from Part </w:t>
      </w:r>
      <w:r w:rsidR="003807B4" w:rsidRPr="000E456F">
        <w:rPr>
          <w:color w:val="000000" w:themeColor="text1"/>
        </w:rPr>
        <w:t>C</w:t>
      </w:r>
      <w:r w:rsidR="0054394D" w:rsidRPr="000E456F">
        <w:rPr>
          <w:color w:val="000000" w:themeColor="text1"/>
        </w:rPr>
        <w:t xml:space="preserve"> sections</w:t>
      </w:r>
      <w:r w:rsidR="001208A2" w:rsidRPr="000E456F">
        <w:rPr>
          <w:color w:val="000000" w:themeColor="text1"/>
        </w:rPr>
        <w:t xml:space="preserve"> in Word document titled </w:t>
      </w:r>
      <w:r w:rsidR="001208A2" w:rsidRPr="000E456F">
        <w:rPr>
          <w:rFonts w:asciiTheme="minorHAnsi" w:hAnsiTheme="minorHAnsi" w:cstheme="minorHAnsi"/>
          <w:color w:val="000000" w:themeColor="text1"/>
          <w:sz w:val="22"/>
          <w:szCs w:val="22"/>
        </w:rPr>
        <w:t>‘</w:t>
      </w:r>
      <w:r w:rsidR="001208A2" w:rsidRPr="000E456F">
        <w:rPr>
          <w:color w:val="000000" w:themeColor="text1"/>
        </w:rPr>
        <w:t>Exploring Data Structures – Proof of Concept</w:t>
      </w:r>
      <w:r w:rsidR="003360A8" w:rsidRPr="000E456F">
        <w:rPr>
          <w:color w:val="000000" w:themeColor="text1"/>
        </w:rPr>
        <w:t>’ document</w:t>
      </w:r>
      <w:r w:rsidR="001208A2" w:rsidRPr="000E456F">
        <w:rPr>
          <w:color w:val="000000" w:themeColor="text1"/>
        </w:rPr>
        <w:t xml:space="preserve"> </w:t>
      </w:r>
    </w:p>
    <w:p w14:paraId="5B4666B1" w14:textId="33F04A88" w:rsidR="0054394D" w:rsidRPr="000E456F" w:rsidRDefault="0054394D" w:rsidP="001208A2">
      <w:pPr>
        <w:spacing w:after="160" w:line="259" w:lineRule="auto"/>
        <w:rPr>
          <w:color w:val="000000" w:themeColor="text1"/>
        </w:rPr>
      </w:pPr>
    </w:p>
    <w:p w14:paraId="473A054E" w14:textId="4D95403E" w:rsidR="0054394D" w:rsidRPr="000E456F" w:rsidRDefault="0054394D" w:rsidP="0054394D">
      <w:pPr>
        <w:spacing w:after="160" w:line="259" w:lineRule="auto"/>
        <w:rPr>
          <w:color w:val="000000" w:themeColor="text1"/>
        </w:rPr>
      </w:pPr>
      <w:r w:rsidRPr="000E456F">
        <w:rPr>
          <w:color w:val="000000" w:themeColor="text1"/>
        </w:rPr>
        <w:t>Please zip the above folder and submit using the appropriate upload link on the subject Learn page</w:t>
      </w:r>
    </w:p>
    <w:p w14:paraId="71CE5DEA" w14:textId="14F5E095" w:rsidR="0054394D" w:rsidRDefault="0054394D" w:rsidP="0054394D">
      <w:pPr>
        <w:spacing w:after="160" w:line="259" w:lineRule="auto"/>
      </w:pPr>
    </w:p>
    <w:p w14:paraId="6306AAC7" w14:textId="77777777" w:rsidR="00237355" w:rsidRDefault="00237355" w:rsidP="0054394D">
      <w:pPr>
        <w:spacing w:after="160" w:line="259" w:lineRule="auto"/>
      </w:pPr>
    </w:p>
    <w:p w14:paraId="120BD21C" w14:textId="77777777" w:rsidR="001208A2" w:rsidRDefault="001208A2" w:rsidP="0054394D">
      <w:pPr>
        <w:spacing w:after="160" w:line="259" w:lineRule="auto"/>
        <w:rPr>
          <w:b/>
          <w:bCs/>
          <w:sz w:val="24"/>
          <w:szCs w:val="28"/>
        </w:rPr>
      </w:pPr>
    </w:p>
    <w:p w14:paraId="089E0231" w14:textId="77777777" w:rsidR="001208A2" w:rsidRDefault="001208A2" w:rsidP="0054394D">
      <w:pPr>
        <w:spacing w:after="160" w:line="259" w:lineRule="auto"/>
        <w:rPr>
          <w:b/>
          <w:bCs/>
          <w:sz w:val="24"/>
          <w:szCs w:val="28"/>
        </w:rPr>
      </w:pPr>
    </w:p>
    <w:p w14:paraId="55122063" w14:textId="77777777" w:rsidR="001208A2" w:rsidRDefault="001208A2" w:rsidP="0054394D">
      <w:pPr>
        <w:spacing w:after="160" w:line="259" w:lineRule="auto"/>
        <w:rPr>
          <w:b/>
          <w:bCs/>
          <w:sz w:val="24"/>
          <w:szCs w:val="28"/>
        </w:rPr>
      </w:pPr>
    </w:p>
    <w:p w14:paraId="1CB64785" w14:textId="77777777" w:rsidR="001208A2" w:rsidRDefault="001208A2" w:rsidP="0054394D">
      <w:pPr>
        <w:spacing w:after="160" w:line="259" w:lineRule="auto"/>
        <w:rPr>
          <w:b/>
          <w:bCs/>
          <w:sz w:val="24"/>
          <w:szCs w:val="28"/>
        </w:rPr>
      </w:pPr>
    </w:p>
    <w:p w14:paraId="66490456" w14:textId="77777777" w:rsidR="001208A2" w:rsidRDefault="001208A2" w:rsidP="0054394D">
      <w:pPr>
        <w:spacing w:after="160" w:line="259" w:lineRule="auto"/>
        <w:rPr>
          <w:b/>
          <w:bCs/>
          <w:sz w:val="24"/>
          <w:szCs w:val="28"/>
        </w:rPr>
      </w:pPr>
    </w:p>
    <w:p w14:paraId="7B80049D" w14:textId="77777777" w:rsidR="001208A2" w:rsidRDefault="001208A2" w:rsidP="0054394D">
      <w:pPr>
        <w:spacing w:after="160" w:line="259" w:lineRule="auto"/>
        <w:rPr>
          <w:b/>
          <w:bCs/>
          <w:sz w:val="24"/>
          <w:szCs w:val="28"/>
        </w:rPr>
      </w:pPr>
    </w:p>
    <w:p w14:paraId="57F65AD6" w14:textId="77777777" w:rsidR="001208A2" w:rsidRDefault="001208A2" w:rsidP="0054394D">
      <w:pPr>
        <w:spacing w:after="160" w:line="259" w:lineRule="auto"/>
        <w:rPr>
          <w:b/>
          <w:bCs/>
          <w:sz w:val="24"/>
          <w:szCs w:val="28"/>
        </w:rPr>
      </w:pPr>
    </w:p>
    <w:p w14:paraId="3F208D2D" w14:textId="77777777" w:rsidR="001208A2" w:rsidRDefault="001208A2" w:rsidP="0054394D">
      <w:pPr>
        <w:spacing w:after="160" w:line="259" w:lineRule="auto"/>
        <w:rPr>
          <w:b/>
          <w:bCs/>
          <w:sz w:val="24"/>
          <w:szCs w:val="28"/>
        </w:rPr>
      </w:pPr>
    </w:p>
    <w:p w14:paraId="25C02C3B" w14:textId="77777777" w:rsidR="001208A2" w:rsidRDefault="001208A2" w:rsidP="0054394D">
      <w:pPr>
        <w:spacing w:after="160" w:line="259" w:lineRule="auto"/>
        <w:rPr>
          <w:b/>
          <w:bCs/>
          <w:sz w:val="24"/>
          <w:szCs w:val="28"/>
        </w:rPr>
      </w:pPr>
    </w:p>
    <w:p w14:paraId="014437A0" w14:textId="77777777" w:rsidR="001208A2" w:rsidRDefault="001208A2" w:rsidP="0054394D">
      <w:pPr>
        <w:spacing w:after="160" w:line="259" w:lineRule="auto"/>
        <w:rPr>
          <w:b/>
          <w:bCs/>
          <w:sz w:val="24"/>
          <w:szCs w:val="28"/>
        </w:rPr>
      </w:pPr>
    </w:p>
    <w:p w14:paraId="4C9CB5A3" w14:textId="77777777" w:rsidR="001208A2" w:rsidRDefault="001208A2" w:rsidP="0054394D">
      <w:pPr>
        <w:spacing w:after="160" w:line="259" w:lineRule="auto"/>
        <w:rPr>
          <w:b/>
          <w:bCs/>
          <w:sz w:val="24"/>
          <w:szCs w:val="28"/>
        </w:rPr>
      </w:pPr>
    </w:p>
    <w:p w14:paraId="6382A638" w14:textId="77777777" w:rsidR="001208A2" w:rsidRDefault="001208A2" w:rsidP="0054394D">
      <w:pPr>
        <w:spacing w:after="160" w:line="259" w:lineRule="auto"/>
        <w:rPr>
          <w:b/>
          <w:bCs/>
          <w:sz w:val="24"/>
          <w:szCs w:val="28"/>
        </w:rPr>
      </w:pPr>
    </w:p>
    <w:p w14:paraId="0E743B73" w14:textId="77777777" w:rsidR="001208A2" w:rsidRDefault="001208A2" w:rsidP="0054394D">
      <w:pPr>
        <w:spacing w:after="160" w:line="259" w:lineRule="auto"/>
        <w:rPr>
          <w:b/>
          <w:bCs/>
          <w:sz w:val="24"/>
          <w:szCs w:val="28"/>
        </w:rPr>
      </w:pPr>
    </w:p>
    <w:p w14:paraId="14A930A2" w14:textId="77777777" w:rsidR="001208A2" w:rsidRDefault="001208A2" w:rsidP="0054394D">
      <w:pPr>
        <w:spacing w:after="160" w:line="259" w:lineRule="auto"/>
        <w:rPr>
          <w:b/>
          <w:bCs/>
          <w:sz w:val="24"/>
          <w:szCs w:val="28"/>
        </w:rPr>
      </w:pPr>
    </w:p>
    <w:p w14:paraId="669D222B" w14:textId="77777777" w:rsidR="001208A2" w:rsidRDefault="001208A2" w:rsidP="0054394D">
      <w:pPr>
        <w:spacing w:after="160" w:line="259" w:lineRule="auto"/>
        <w:rPr>
          <w:b/>
          <w:bCs/>
          <w:sz w:val="24"/>
          <w:szCs w:val="28"/>
        </w:rPr>
      </w:pPr>
    </w:p>
    <w:p w14:paraId="419F5BD0" w14:textId="77777777" w:rsidR="001208A2" w:rsidRDefault="001208A2" w:rsidP="0054394D">
      <w:pPr>
        <w:spacing w:after="160" w:line="259" w:lineRule="auto"/>
        <w:rPr>
          <w:b/>
          <w:bCs/>
          <w:sz w:val="24"/>
          <w:szCs w:val="28"/>
        </w:rPr>
      </w:pPr>
    </w:p>
    <w:p w14:paraId="13CF48F9" w14:textId="77777777" w:rsidR="001208A2" w:rsidRDefault="001208A2" w:rsidP="0054394D">
      <w:pPr>
        <w:spacing w:after="160" w:line="259" w:lineRule="auto"/>
        <w:rPr>
          <w:b/>
          <w:bCs/>
          <w:sz w:val="24"/>
          <w:szCs w:val="28"/>
        </w:rPr>
      </w:pPr>
    </w:p>
    <w:p w14:paraId="37EBB388" w14:textId="77777777" w:rsidR="001208A2" w:rsidRDefault="001208A2" w:rsidP="0054394D">
      <w:pPr>
        <w:spacing w:after="160" w:line="259" w:lineRule="auto"/>
        <w:rPr>
          <w:b/>
          <w:bCs/>
          <w:sz w:val="24"/>
          <w:szCs w:val="28"/>
        </w:rPr>
      </w:pPr>
    </w:p>
    <w:p w14:paraId="599AA52A" w14:textId="77777777" w:rsidR="001208A2" w:rsidRDefault="001208A2" w:rsidP="0054394D">
      <w:pPr>
        <w:spacing w:after="160" w:line="259" w:lineRule="auto"/>
        <w:rPr>
          <w:b/>
          <w:bCs/>
          <w:sz w:val="24"/>
          <w:szCs w:val="28"/>
        </w:rPr>
      </w:pPr>
    </w:p>
    <w:p w14:paraId="05500923" w14:textId="68532AB7" w:rsidR="00237355" w:rsidRDefault="00237355" w:rsidP="0054394D">
      <w:pPr>
        <w:spacing w:after="160" w:line="259" w:lineRule="auto"/>
        <w:rPr>
          <w:b/>
          <w:bCs/>
          <w:sz w:val="24"/>
          <w:szCs w:val="28"/>
        </w:rPr>
      </w:pPr>
      <w:r w:rsidRPr="00237355">
        <w:rPr>
          <w:b/>
          <w:bCs/>
          <w:sz w:val="24"/>
          <w:szCs w:val="28"/>
        </w:rPr>
        <w:t>Appendix A – Use Case Report for Part B</w:t>
      </w:r>
    </w:p>
    <w:p w14:paraId="540BABCA" w14:textId="5ECA46D6" w:rsidR="00237355" w:rsidRDefault="00237355" w:rsidP="0054394D">
      <w:pPr>
        <w:spacing w:after="160" w:line="259" w:lineRule="auto"/>
        <w:rPr>
          <w:b/>
          <w:bCs/>
          <w:sz w:val="24"/>
          <w:szCs w:val="28"/>
        </w:rPr>
      </w:pPr>
      <w:r>
        <w:rPr>
          <w:noProof/>
        </w:rPr>
        <w:drawing>
          <wp:inline distT="0" distB="0" distL="0" distR="0" wp14:anchorId="110C7382" wp14:editId="25B80E0E">
            <wp:extent cx="5238939" cy="42481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0"/>
                    <a:stretch>
                      <a:fillRect/>
                    </a:stretch>
                  </pic:blipFill>
                  <pic:spPr>
                    <a:xfrm>
                      <a:off x="0" y="0"/>
                      <a:ext cx="5252597" cy="4259225"/>
                    </a:xfrm>
                    <a:prstGeom prst="rect">
                      <a:avLst/>
                    </a:prstGeom>
                  </pic:spPr>
                </pic:pic>
              </a:graphicData>
            </a:graphic>
          </wp:inline>
        </w:drawing>
      </w:r>
    </w:p>
    <w:p w14:paraId="3C706B70" w14:textId="77777777" w:rsidR="00237355" w:rsidRPr="004704E1" w:rsidRDefault="00237355" w:rsidP="00237355">
      <w:pPr>
        <w:pStyle w:val="ListParagraph"/>
        <w:numPr>
          <w:ilvl w:val="0"/>
          <w:numId w:val="35"/>
        </w:numPr>
        <w:spacing w:after="160" w:line="259" w:lineRule="auto"/>
        <w:rPr>
          <w:b/>
          <w:bCs/>
        </w:rPr>
      </w:pPr>
      <w:r w:rsidRPr="004704E1">
        <w:rPr>
          <w:b/>
          <w:bCs/>
        </w:rPr>
        <w:t>Add Products to Database</w:t>
      </w:r>
    </w:p>
    <w:p w14:paraId="3FD67A7C" w14:textId="77777777" w:rsidR="00237355" w:rsidRPr="00AF2EBE" w:rsidRDefault="00237355" w:rsidP="00237355">
      <w:pPr>
        <w:pStyle w:val="ListParagraph"/>
        <w:numPr>
          <w:ilvl w:val="1"/>
          <w:numId w:val="15"/>
        </w:numPr>
        <w:spacing w:after="160" w:line="259" w:lineRule="auto"/>
      </w:pPr>
      <w:r>
        <w:t>User selects m</w:t>
      </w:r>
      <w:r w:rsidRPr="00AF2EBE">
        <w:t>enu option</w:t>
      </w:r>
      <w:r>
        <w:rPr>
          <w:b/>
          <w:bCs/>
        </w:rPr>
        <w:t xml:space="preserve"> (a)</w:t>
      </w:r>
    </w:p>
    <w:p w14:paraId="2225B5E0" w14:textId="77777777" w:rsidR="00237355" w:rsidRDefault="00237355" w:rsidP="00237355">
      <w:pPr>
        <w:pStyle w:val="ListParagraph"/>
        <w:numPr>
          <w:ilvl w:val="1"/>
          <w:numId w:val="15"/>
        </w:numPr>
        <w:spacing w:after="160" w:line="259" w:lineRule="auto"/>
      </w:pPr>
      <w:r w:rsidRPr="00AF2EBE">
        <w:t>The user will be prompted to enter the Product attributes (Bar</w:t>
      </w:r>
      <w:r>
        <w:t>c</w:t>
      </w:r>
      <w:r w:rsidRPr="00AF2EBE">
        <w:t>ode, Name … etc)</w:t>
      </w:r>
    </w:p>
    <w:p w14:paraId="1BBF0926" w14:textId="77777777" w:rsidR="00237355" w:rsidRDefault="00237355" w:rsidP="00237355">
      <w:pPr>
        <w:pStyle w:val="ListParagraph"/>
        <w:numPr>
          <w:ilvl w:val="1"/>
          <w:numId w:val="15"/>
        </w:numPr>
        <w:spacing w:after="160" w:line="259" w:lineRule="auto"/>
      </w:pPr>
      <w:r>
        <w:t>Validate inputs</w:t>
      </w:r>
    </w:p>
    <w:p w14:paraId="0ACEC82E" w14:textId="77777777" w:rsidR="00237355" w:rsidRDefault="00237355" w:rsidP="00237355">
      <w:pPr>
        <w:pStyle w:val="ListParagraph"/>
        <w:numPr>
          <w:ilvl w:val="1"/>
          <w:numId w:val="15"/>
        </w:numPr>
        <w:spacing w:after="160" w:line="259" w:lineRule="auto"/>
      </w:pPr>
      <w:r>
        <w:t>If all valid, save product to Product Table</w:t>
      </w:r>
    </w:p>
    <w:p w14:paraId="39E24A3A" w14:textId="77777777" w:rsidR="00237355" w:rsidRDefault="00237355" w:rsidP="00237355">
      <w:pPr>
        <w:pStyle w:val="ListParagraph"/>
        <w:numPr>
          <w:ilvl w:val="1"/>
          <w:numId w:val="15"/>
        </w:numPr>
        <w:spacing w:after="160" w:line="259" w:lineRule="auto"/>
      </w:pPr>
      <w:r>
        <w:t>If not valid, display an appropriate Error Message and go to step (2)</w:t>
      </w:r>
    </w:p>
    <w:p w14:paraId="394671C8" w14:textId="77777777" w:rsidR="00237355" w:rsidRDefault="00237355" w:rsidP="00237355">
      <w:pPr>
        <w:pStyle w:val="ListParagraph"/>
        <w:spacing w:after="160" w:line="259" w:lineRule="auto"/>
      </w:pPr>
    </w:p>
    <w:p w14:paraId="5E87CFE9" w14:textId="77777777" w:rsidR="00237355" w:rsidRDefault="00237355" w:rsidP="00237355">
      <w:pPr>
        <w:pStyle w:val="ListParagraph"/>
        <w:spacing w:after="160" w:line="259" w:lineRule="auto"/>
      </w:pPr>
    </w:p>
    <w:p w14:paraId="1B3FF7B6" w14:textId="77777777" w:rsidR="00237355" w:rsidRDefault="00237355" w:rsidP="00237355">
      <w:pPr>
        <w:pStyle w:val="ListParagraph"/>
        <w:numPr>
          <w:ilvl w:val="0"/>
          <w:numId w:val="15"/>
        </w:numPr>
        <w:spacing w:after="160" w:line="360" w:lineRule="auto"/>
        <w:rPr>
          <w:b/>
          <w:bCs/>
        </w:rPr>
      </w:pPr>
      <w:r w:rsidRPr="004704E1">
        <w:rPr>
          <w:b/>
          <w:bCs/>
        </w:rPr>
        <w:t>List all Products in Database (Ascending order of Product bar-code)</w:t>
      </w:r>
    </w:p>
    <w:p w14:paraId="000EC156" w14:textId="77777777" w:rsidR="00237355" w:rsidRPr="004704E1" w:rsidRDefault="00237355" w:rsidP="00237355">
      <w:pPr>
        <w:pStyle w:val="ListParagraph"/>
        <w:numPr>
          <w:ilvl w:val="1"/>
          <w:numId w:val="15"/>
        </w:numPr>
        <w:spacing w:after="160" w:line="360" w:lineRule="auto"/>
        <w:rPr>
          <w:b/>
          <w:bCs/>
        </w:rPr>
      </w:pPr>
      <w:r>
        <w:t xml:space="preserve">User selects menu option </w:t>
      </w:r>
      <w:r w:rsidRPr="004704E1">
        <w:rPr>
          <w:b/>
          <w:bCs/>
        </w:rPr>
        <w:t>(b)</w:t>
      </w:r>
    </w:p>
    <w:p w14:paraId="511BA6E8" w14:textId="77777777" w:rsidR="00237355" w:rsidRDefault="00237355" w:rsidP="00237355">
      <w:pPr>
        <w:pStyle w:val="ListParagraph"/>
        <w:numPr>
          <w:ilvl w:val="1"/>
          <w:numId w:val="15"/>
        </w:numPr>
        <w:spacing w:after="160" w:line="360" w:lineRule="auto"/>
      </w:pPr>
      <w:r>
        <w:t>All Products and all their attributes are displayed in ascending order of bar-code.</w:t>
      </w:r>
    </w:p>
    <w:p w14:paraId="2CDEE1A2" w14:textId="77777777" w:rsidR="00237355" w:rsidRDefault="00237355" w:rsidP="00237355">
      <w:pPr>
        <w:pStyle w:val="ListParagraph"/>
        <w:spacing w:after="160" w:line="360" w:lineRule="auto"/>
        <w:ind w:left="972"/>
      </w:pPr>
    </w:p>
    <w:p w14:paraId="7D82D2AC" w14:textId="77777777" w:rsidR="00237355" w:rsidRPr="004704E1" w:rsidRDefault="00237355" w:rsidP="00237355">
      <w:pPr>
        <w:pStyle w:val="ListParagraph"/>
        <w:numPr>
          <w:ilvl w:val="0"/>
          <w:numId w:val="15"/>
        </w:numPr>
        <w:spacing w:after="160" w:line="360" w:lineRule="auto"/>
        <w:rPr>
          <w:b/>
          <w:bCs/>
        </w:rPr>
      </w:pPr>
      <w:r w:rsidRPr="004704E1">
        <w:rPr>
          <w:b/>
          <w:bCs/>
        </w:rPr>
        <w:t>Find a Product in the Database, based on Product Bar-Code</w:t>
      </w:r>
    </w:p>
    <w:p w14:paraId="1ED913FC" w14:textId="77777777" w:rsidR="00237355" w:rsidRPr="00AF2EBE" w:rsidRDefault="00237355" w:rsidP="00237355">
      <w:pPr>
        <w:pStyle w:val="ListParagraph"/>
        <w:numPr>
          <w:ilvl w:val="1"/>
          <w:numId w:val="15"/>
        </w:numPr>
        <w:spacing w:after="160" w:line="360" w:lineRule="auto"/>
      </w:pPr>
      <w:r>
        <w:t xml:space="preserve">User selects menu option </w:t>
      </w:r>
      <w:r w:rsidRPr="00AF2EBE">
        <w:rPr>
          <w:b/>
          <w:bCs/>
        </w:rPr>
        <w:t>(</w:t>
      </w:r>
      <w:r>
        <w:rPr>
          <w:b/>
          <w:bCs/>
        </w:rPr>
        <w:t>c</w:t>
      </w:r>
      <w:r w:rsidRPr="00AF2EBE">
        <w:rPr>
          <w:b/>
          <w:bCs/>
        </w:rPr>
        <w:t>)</w:t>
      </w:r>
    </w:p>
    <w:p w14:paraId="08E07BFF" w14:textId="77777777" w:rsidR="00237355" w:rsidRDefault="00237355" w:rsidP="00237355">
      <w:pPr>
        <w:pStyle w:val="ListParagraph"/>
        <w:numPr>
          <w:ilvl w:val="1"/>
          <w:numId w:val="15"/>
        </w:numPr>
        <w:spacing w:after="160" w:line="360" w:lineRule="auto"/>
      </w:pPr>
      <w:r>
        <w:t>User enters the Barcode of the Product to find</w:t>
      </w:r>
    </w:p>
    <w:p w14:paraId="2701AA1F" w14:textId="77777777" w:rsidR="00237355" w:rsidRDefault="00237355" w:rsidP="00237355">
      <w:pPr>
        <w:pStyle w:val="ListParagraph"/>
        <w:numPr>
          <w:ilvl w:val="1"/>
          <w:numId w:val="15"/>
        </w:numPr>
        <w:spacing w:after="160" w:line="360" w:lineRule="auto"/>
      </w:pPr>
      <w:r>
        <w:t>Validate Barcode</w:t>
      </w:r>
    </w:p>
    <w:p w14:paraId="05E841DB" w14:textId="77777777" w:rsidR="00237355" w:rsidRDefault="00237355" w:rsidP="00237355">
      <w:pPr>
        <w:pStyle w:val="ListParagraph"/>
        <w:numPr>
          <w:ilvl w:val="1"/>
          <w:numId w:val="15"/>
        </w:numPr>
        <w:spacing w:after="160" w:line="360" w:lineRule="auto"/>
      </w:pPr>
      <w:r>
        <w:t>If Barcode is valid – display the details of the Product</w:t>
      </w:r>
    </w:p>
    <w:p w14:paraId="3A3312D3" w14:textId="77777777" w:rsidR="00237355" w:rsidRDefault="00237355" w:rsidP="00237355">
      <w:pPr>
        <w:pStyle w:val="ListParagraph"/>
        <w:numPr>
          <w:ilvl w:val="1"/>
          <w:numId w:val="15"/>
        </w:numPr>
        <w:spacing w:after="160" w:line="360" w:lineRule="auto"/>
      </w:pPr>
      <w:r>
        <w:t>Else display a suitable Error Message and go to step 2</w:t>
      </w:r>
    </w:p>
    <w:p w14:paraId="5465FF32" w14:textId="77777777" w:rsidR="00237355" w:rsidRDefault="00237355" w:rsidP="00237355">
      <w:pPr>
        <w:spacing w:after="160" w:line="360" w:lineRule="auto"/>
      </w:pPr>
    </w:p>
    <w:p w14:paraId="67FBF322" w14:textId="77777777" w:rsidR="00237355" w:rsidRPr="00617147" w:rsidRDefault="00237355" w:rsidP="00237355">
      <w:pPr>
        <w:pStyle w:val="ListParagraph"/>
        <w:numPr>
          <w:ilvl w:val="0"/>
          <w:numId w:val="15"/>
        </w:numPr>
        <w:spacing w:after="160" w:line="360" w:lineRule="auto"/>
        <w:rPr>
          <w:b/>
          <w:bCs/>
        </w:rPr>
      </w:pPr>
      <w:r w:rsidRPr="00617147">
        <w:rPr>
          <w:b/>
          <w:bCs/>
        </w:rPr>
        <w:t>List All Transactions (Ascending order of date of transaction)</w:t>
      </w:r>
    </w:p>
    <w:p w14:paraId="47AB549D" w14:textId="77777777" w:rsidR="00237355" w:rsidRPr="00AD5D56" w:rsidRDefault="00237355" w:rsidP="00237355">
      <w:pPr>
        <w:pStyle w:val="ListParagraph"/>
        <w:numPr>
          <w:ilvl w:val="1"/>
          <w:numId w:val="15"/>
        </w:numPr>
        <w:spacing w:after="160" w:line="360" w:lineRule="auto"/>
      </w:pPr>
      <w:r>
        <w:t xml:space="preserve">User selects menu option </w:t>
      </w:r>
      <w:r w:rsidRPr="00AF2EBE">
        <w:rPr>
          <w:b/>
          <w:bCs/>
        </w:rPr>
        <w:t>(</w:t>
      </w:r>
      <w:r>
        <w:rPr>
          <w:b/>
          <w:bCs/>
        </w:rPr>
        <w:t>d</w:t>
      </w:r>
      <w:r w:rsidRPr="00AF2EBE">
        <w:rPr>
          <w:b/>
          <w:bCs/>
        </w:rPr>
        <w:t>)</w:t>
      </w:r>
    </w:p>
    <w:p w14:paraId="12D9EF24" w14:textId="77777777" w:rsidR="00237355" w:rsidRDefault="00237355" w:rsidP="00237355">
      <w:pPr>
        <w:pStyle w:val="ListParagraph"/>
        <w:numPr>
          <w:ilvl w:val="1"/>
          <w:numId w:val="15"/>
        </w:numPr>
        <w:spacing w:after="160" w:line="360" w:lineRule="auto"/>
      </w:pPr>
      <w:r>
        <w:t>All Transactions and all their attributes are displayed in ascending order of date of Transaction</w:t>
      </w:r>
    </w:p>
    <w:p w14:paraId="4DB80554" w14:textId="77777777" w:rsidR="00237355" w:rsidRPr="00AF2EBE" w:rsidRDefault="00237355" w:rsidP="00237355">
      <w:pPr>
        <w:pStyle w:val="ListParagraph"/>
        <w:spacing w:after="160" w:line="360" w:lineRule="auto"/>
      </w:pPr>
    </w:p>
    <w:p w14:paraId="27B14BC6" w14:textId="77777777" w:rsidR="00237355" w:rsidRPr="00617147" w:rsidRDefault="00237355" w:rsidP="00237355">
      <w:pPr>
        <w:pStyle w:val="ListParagraph"/>
        <w:numPr>
          <w:ilvl w:val="0"/>
          <w:numId w:val="15"/>
        </w:numPr>
        <w:spacing w:after="160" w:line="360" w:lineRule="auto"/>
        <w:rPr>
          <w:b/>
          <w:bCs/>
        </w:rPr>
      </w:pPr>
      <w:r w:rsidRPr="00617147">
        <w:rPr>
          <w:b/>
          <w:bCs/>
        </w:rPr>
        <w:t>Display a Bar chart of Products sold by name/quantity.</w:t>
      </w:r>
    </w:p>
    <w:p w14:paraId="57B49FC1" w14:textId="77777777" w:rsidR="00237355" w:rsidRPr="00AD5D56" w:rsidRDefault="00237355" w:rsidP="00237355">
      <w:pPr>
        <w:pStyle w:val="ListParagraph"/>
        <w:numPr>
          <w:ilvl w:val="1"/>
          <w:numId w:val="15"/>
        </w:numPr>
        <w:spacing w:after="160" w:line="360" w:lineRule="auto"/>
      </w:pPr>
      <w:r>
        <w:t xml:space="preserve">User selects menu option </w:t>
      </w:r>
      <w:r w:rsidRPr="00AF2EBE">
        <w:rPr>
          <w:b/>
          <w:bCs/>
        </w:rPr>
        <w:t>(</w:t>
      </w:r>
      <w:r>
        <w:rPr>
          <w:b/>
          <w:bCs/>
        </w:rPr>
        <w:t>e</w:t>
      </w:r>
      <w:r w:rsidRPr="00AF2EBE">
        <w:rPr>
          <w:b/>
          <w:bCs/>
        </w:rPr>
        <w:t>)</w:t>
      </w:r>
    </w:p>
    <w:p w14:paraId="47618B20" w14:textId="77777777" w:rsidR="00237355" w:rsidRDefault="00237355" w:rsidP="00237355">
      <w:pPr>
        <w:pStyle w:val="ListParagraph"/>
        <w:numPr>
          <w:ilvl w:val="1"/>
          <w:numId w:val="15"/>
        </w:numPr>
        <w:spacing w:after="160" w:line="360" w:lineRule="auto"/>
      </w:pPr>
      <w:r>
        <w:t>The system will display a bar chart with the name of the product on the x axis and the quantity of the product sold on the y axis (the height of the bar)</w:t>
      </w:r>
    </w:p>
    <w:p w14:paraId="04232691" w14:textId="77777777" w:rsidR="00237355" w:rsidRDefault="00237355" w:rsidP="00237355">
      <w:pPr>
        <w:pStyle w:val="ListParagraph"/>
        <w:spacing w:after="160" w:line="360" w:lineRule="auto"/>
        <w:ind w:left="360"/>
      </w:pPr>
    </w:p>
    <w:p w14:paraId="538B3748" w14:textId="77777777" w:rsidR="00237355" w:rsidRPr="00617147" w:rsidRDefault="00237355" w:rsidP="00237355">
      <w:pPr>
        <w:pStyle w:val="ListParagraph"/>
        <w:numPr>
          <w:ilvl w:val="0"/>
          <w:numId w:val="15"/>
        </w:numPr>
        <w:spacing w:after="160" w:line="360" w:lineRule="auto"/>
        <w:rPr>
          <w:b/>
          <w:bCs/>
        </w:rPr>
      </w:pPr>
      <w:r w:rsidRPr="00617147">
        <w:rPr>
          <w:b/>
          <w:bCs/>
        </w:rPr>
        <w:t>Display an Excel report of all transactions.</w:t>
      </w:r>
    </w:p>
    <w:p w14:paraId="1ED49E40" w14:textId="77777777" w:rsidR="00237355" w:rsidRPr="00AD5D56" w:rsidRDefault="00237355" w:rsidP="00237355">
      <w:pPr>
        <w:pStyle w:val="ListParagraph"/>
        <w:numPr>
          <w:ilvl w:val="1"/>
          <w:numId w:val="15"/>
        </w:numPr>
        <w:spacing w:after="160" w:line="360" w:lineRule="auto"/>
      </w:pPr>
      <w:r>
        <w:t xml:space="preserve">User selects menu option </w:t>
      </w:r>
      <w:r w:rsidRPr="00AF2EBE">
        <w:rPr>
          <w:b/>
          <w:bCs/>
        </w:rPr>
        <w:t>(</w:t>
      </w:r>
      <w:r>
        <w:rPr>
          <w:b/>
          <w:bCs/>
        </w:rPr>
        <w:t>f</w:t>
      </w:r>
      <w:r w:rsidRPr="00AF2EBE">
        <w:rPr>
          <w:b/>
          <w:bCs/>
        </w:rPr>
        <w:t>)</w:t>
      </w:r>
    </w:p>
    <w:p w14:paraId="5DC7AF9A" w14:textId="77777777" w:rsidR="00237355" w:rsidRDefault="00237355" w:rsidP="00237355">
      <w:pPr>
        <w:pStyle w:val="ListParagraph"/>
        <w:numPr>
          <w:ilvl w:val="1"/>
          <w:numId w:val="15"/>
        </w:numPr>
        <w:spacing w:after="160" w:line="360" w:lineRule="auto"/>
      </w:pPr>
      <w:r>
        <w:t xml:space="preserve">The systems will create an Excel spreadsheet </w:t>
      </w:r>
      <w:proofErr w:type="gramStart"/>
      <w:r>
        <w:t>report  and</w:t>
      </w:r>
      <w:proofErr w:type="gramEnd"/>
      <w:r>
        <w:t xml:space="preserve"> display all checked out transactions by product date of transaction, barcode, name, and quantity, displayed by ascending order of date of transaction.</w:t>
      </w:r>
    </w:p>
    <w:p w14:paraId="50A8832E" w14:textId="77777777" w:rsidR="00237355" w:rsidRDefault="00237355" w:rsidP="00237355">
      <w:pPr>
        <w:spacing w:after="160" w:line="360" w:lineRule="auto"/>
      </w:pPr>
    </w:p>
    <w:p w14:paraId="6BBD6C8D" w14:textId="77777777" w:rsidR="00237355" w:rsidRPr="00617147" w:rsidRDefault="00237355" w:rsidP="00237355">
      <w:pPr>
        <w:pStyle w:val="ListParagraph"/>
        <w:numPr>
          <w:ilvl w:val="0"/>
          <w:numId w:val="15"/>
        </w:numPr>
        <w:spacing w:after="160" w:line="360" w:lineRule="auto"/>
        <w:rPr>
          <w:b/>
          <w:bCs/>
        </w:rPr>
      </w:pPr>
      <w:r w:rsidRPr="00617147">
        <w:rPr>
          <w:b/>
          <w:bCs/>
        </w:rPr>
        <w:t>Exit</w:t>
      </w:r>
    </w:p>
    <w:p w14:paraId="5CFA4C31" w14:textId="77777777" w:rsidR="00237355" w:rsidRPr="005E5234" w:rsidRDefault="00237355" w:rsidP="00237355">
      <w:pPr>
        <w:pStyle w:val="ListParagraph"/>
        <w:numPr>
          <w:ilvl w:val="1"/>
          <w:numId w:val="15"/>
        </w:numPr>
        <w:spacing w:after="160" w:line="360" w:lineRule="auto"/>
      </w:pPr>
      <w:r>
        <w:t xml:space="preserve">User selects menu option </w:t>
      </w:r>
      <w:r w:rsidRPr="00617147">
        <w:rPr>
          <w:b/>
          <w:bCs/>
        </w:rPr>
        <w:t>(g)</w:t>
      </w:r>
    </w:p>
    <w:p w14:paraId="0949CE18" w14:textId="77777777" w:rsidR="00237355" w:rsidRPr="005E5234" w:rsidRDefault="00237355" w:rsidP="00237355">
      <w:pPr>
        <w:pStyle w:val="ListParagraph"/>
        <w:numPr>
          <w:ilvl w:val="1"/>
          <w:numId w:val="15"/>
        </w:numPr>
        <w:spacing w:after="160" w:line="360" w:lineRule="auto"/>
      </w:pPr>
      <w:r w:rsidRPr="005E5234">
        <w:t>The system</w:t>
      </w:r>
      <w:r>
        <w:t xml:space="preserve"> will close all open applications</w:t>
      </w:r>
    </w:p>
    <w:p w14:paraId="52FAD6A5" w14:textId="77777777" w:rsidR="0054394D" w:rsidRPr="00237355" w:rsidRDefault="0054394D" w:rsidP="0054394D">
      <w:pPr>
        <w:spacing w:after="160" w:line="259" w:lineRule="auto"/>
        <w:rPr>
          <w:b/>
          <w:sz w:val="24"/>
          <w:szCs w:val="28"/>
        </w:rPr>
      </w:pPr>
    </w:p>
    <w:sectPr w:rsidR="0054394D" w:rsidRPr="00237355" w:rsidSect="008F442C">
      <w:footerReference w:type="default" r:id="rId21"/>
      <w:headerReference w:type="first" r:id="rId22"/>
      <w:footerReference w:type="first" r:id="rId23"/>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Greg Lynch" w:date="2021-12-01T10:04:00Z" w:initials="GL">
    <w:p w14:paraId="28E0F923" w14:textId="77777777" w:rsidR="001F0099" w:rsidRDefault="001F0099" w:rsidP="001F0099">
      <w:pPr>
        <w:pStyle w:val="CommentText"/>
      </w:pPr>
      <w:r>
        <w:rPr>
          <w:rStyle w:val="CommentReference"/>
        </w:rPr>
        <w:annotationRef/>
      </w:r>
      <w:r>
        <w:t>From assignment 1</w:t>
      </w:r>
    </w:p>
  </w:comment>
  <w:comment w:id="2" w:author="Dale Van Heer" w:date="2021-12-01T13:41:00Z" w:initials="DVH">
    <w:p w14:paraId="7D2FA45D" w14:textId="1D3B7FAE" w:rsidR="001F0099" w:rsidRDefault="001F0099">
      <w:pPr>
        <w:pStyle w:val="CommentText"/>
      </w:pPr>
      <w:r>
        <w:rPr>
          <w:rStyle w:val="CommentReference"/>
        </w:rPr>
        <w:annotationRef/>
      </w:r>
      <w:r>
        <w:t>Changes made</w:t>
      </w:r>
    </w:p>
  </w:comment>
  <w:comment w:id="3" w:author="Greg Lynch" w:date="2021-12-01T10:04:00Z" w:initials="GL">
    <w:p w14:paraId="024728D5" w14:textId="77777777" w:rsidR="001F0099" w:rsidRDefault="001F0099" w:rsidP="001F0099">
      <w:pPr>
        <w:pStyle w:val="CommentText"/>
      </w:pPr>
      <w:r>
        <w:rPr>
          <w:rStyle w:val="CommentReference"/>
        </w:rPr>
        <w:annotationRef/>
      </w:r>
      <w:r>
        <w:t>From assignment 1</w:t>
      </w:r>
    </w:p>
  </w:comment>
  <w:comment w:id="4" w:author="Dale Van Heer" w:date="2021-12-01T13:41:00Z" w:initials="DVH">
    <w:p w14:paraId="0E9DE63E" w14:textId="3D9183F0" w:rsidR="001F0099" w:rsidRDefault="001F0099">
      <w:pPr>
        <w:pStyle w:val="CommentText"/>
      </w:pPr>
      <w:r>
        <w:rPr>
          <w:rStyle w:val="CommentReference"/>
        </w:rPr>
        <w:annotationRef/>
      </w:r>
      <w:r>
        <w:t xml:space="preserve">Changes </w:t>
      </w:r>
      <w:r>
        <w:t>made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E0F923" w15:done="0"/>
  <w15:commentEx w15:paraId="7D2FA45D" w15:paraIdParent="28E0F923" w15:done="0"/>
  <w15:commentEx w15:paraId="024728D5" w15:done="0"/>
  <w15:commentEx w15:paraId="0E9DE63E" w15:paraIdParent="024728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51C71F" w16cex:dateUtc="2021-11-30T23:34:00Z"/>
  <w16cex:commentExtensible w16cex:durableId="2551FA0E" w16cex:dateUtc="2021-12-01T03:11:00Z"/>
  <w16cex:commentExtensible w16cex:durableId="2551F9F8" w16cex:dateUtc="2021-11-30T23:34:00Z"/>
  <w16cex:commentExtensible w16cex:durableId="2551FA18" w16cex:dateUtc="2021-12-01T0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E0F923" w16cid:durableId="2551C71F"/>
  <w16cid:commentId w16cid:paraId="7D2FA45D" w16cid:durableId="2551FA0E"/>
  <w16cid:commentId w16cid:paraId="024728D5" w16cid:durableId="2551F9F8"/>
  <w16cid:commentId w16cid:paraId="0E9DE63E" w16cid:durableId="2551FA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8C9AE2" w14:textId="77777777" w:rsidR="00E340CC" w:rsidRDefault="00E340CC" w:rsidP="00D77177">
      <w:r>
        <w:separator/>
      </w:r>
    </w:p>
  </w:endnote>
  <w:endnote w:type="continuationSeparator" w:id="0">
    <w:p w14:paraId="73E8FA0A" w14:textId="77777777" w:rsidR="00E340CC" w:rsidRDefault="00E340CC" w:rsidP="00D77177">
      <w:r>
        <w:continuationSeparator/>
      </w:r>
    </w:p>
  </w:endnote>
  <w:endnote w:type="continuationNotice" w:id="1">
    <w:p w14:paraId="1DC3BC2F" w14:textId="77777777" w:rsidR="00E340CC" w:rsidRDefault="00E340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D0A33" w14:textId="05C13298" w:rsidR="002E31A4" w:rsidRPr="007B056E" w:rsidRDefault="0016724B" w:rsidP="005E788A">
    <w:pPr>
      <w:pStyle w:val="Footer"/>
      <w:tabs>
        <w:tab w:val="clear" w:pos="4513"/>
      </w:tabs>
      <w:spacing w:line="200" w:lineRule="exact"/>
    </w:pPr>
    <w:r w:rsidRPr="00521625">
      <w:t>Document</w:t>
    </w:r>
    <w:r w:rsidRPr="00CD0909">
      <w:rPr>
        <w:lang w:val="en-AU"/>
      </w:rPr>
      <w:t xml:space="preserve"> Name: </w:t>
    </w:r>
    <w:r>
      <w:rPr>
        <w:lang w:val="en-AU"/>
      </w:rPr>
      <w:t>ICTPRG443_ASAssignment2</w:t>
    </w:r>
    <w:r w:rsidR="002E31A4" w:rsidRPr="007B056E">
      <w:tab/>
      <w:t xml:space="preserve">page </w:t>
    </w:r>
    <w:r w:rsidR="002E31A4" w:rsidRPr="007B056E">
      <w:fldChar w:fldCharType="begin"/>
    </w:r>
    <w:r w:rsidR="002E31A4" w:rsidRPr="007B056E">
      <w:instrText xml:space="preserve"> PAGE   \* MERGEFORMAT </w:instrText>
    </w:r>
    <w:r w:rsidR="002E31A4" w:rsidRPr="007B056E">
      <w:fldChar w:fldCharType="separate"/>
    </w:r>
    <w:r w:rsidR="002E31A4">
      <w:t>1</w:t>
    </w:r>
    <w:r w:rsidR="002E31A4" w:rsidRPr="007B056E">
      <w:fldChar w:fldCharType="end"/>
    </w:r>
  </w:p>
  <w:p w14:paraId="7E2D39D7" w14:textId="785A2486" w:rsidR="002E31A4" w:rsidRPr="002E31A4" w:rsidRDefault="002E31A4" w:rsidP="005E788A">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00000000-0000-0000-0000-000000000000}"/>
        <w:text/>
      </w:sdtPr>
      <w:sdtEndPr/>
      <w:sdtContent>
        <w:r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1-11-28T00:00:00Z">
          <w:dateFormat w:val="d/MM/yyyy"/>
          <w:lid w:val="en-AU"/>
          <w:storeMappedDataAs w:val="dateTime"/>
          <w:calendar w:val="gregorian"/>
        </w:date>
      </w:sdtPr>
      <w:sdtEndPr/>
      <w:sdtContent>
        <w:r w:rsidR="00097DB4">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2810DBED" w14:textId="77777777" w:rsidR="002E31A4" w:rsidRDefault="002E31A4" w:rsidP="005E788A">
    <w:pPr>
      <w:pStyle w:val="Footer"/>
      <w:tabs>
        <w:tab w:val="clear" w:pos="4513"/>
        <w:tab w:val="center" w:pos="8505"/>
      </w:tabs>
      <w:rPr>
        <w:color w:val="A6A6A6" w:themeColor="background1" w:themeShade="A6"/>
        <w:sz w:val="9"/>
        <w:szCs w:val="13"/>
      </w:rPr>
    </w:pPr>
  </w:p>
  <w:p w14:paraId="29D1DF74" w14:textId="77777777" w:rsidR="002E31A4" w:rsidRDefault="002E31A4" w:rsidP="005E788A">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73761C23" w14:textId="24761D7D"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EndPr/>
      <w:sdtContent>
        <w:r w:rsidR="00F67A45">
          <w:rPr>
            <w:color w:val="A6A6A6" w:themeColor="background1" w:themeShade="A6"/>
            <w:sz w:val="9"/>
            <w:szCs w:val="13"/>
          </w:rPr>
          <w:t>49.0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B88E9" w14:textId="2AF14936" w:rsidR="00EE1435" w:rsidRDefault="00EE1435" w:rsidP="00EE1435">
    <w:pPr>
      <w:pStyle w:val="Footer"/>
      <w:tabs>
        <w:tab w:val="clear" w:pos="4513"/>
      </w:tabs>
      <w:spacing w:line="200" w:lineRule="exact"/>
    </w:pPr>
    <w:r>
      <w:t xml:space="preserve">Document name: 4PINT_Assignment2-Supermarket </w:t>
    </w:r>
    <w:r w:rsidR="009E0CBB">
      <w:t>Sales Admin</w:t>
    </w:r>
    <w:r>
      <w:tab/>
      <w:t xml:space="preserve">page </w:t>
    </w:r>
    <w:r>
      <w:fldChar w:fldCharType="begin"/>
    </w:r>
    <w:r>
      <w:instrText xml:space="preserve"> PAGE   \* MERGEFORMAT </w:instrText>
    </w:r>
    <w:r>
      <w:fldChar w:fldCharType="separate"/>
    </w:r>
    <w:r>
      <w:t>2</w:t>
    </w:r>
    <w:r>
      <w:fldChar w:fldCharType="end"/>
    </w:r>
  </w:p>
  <w:p w14:paraId="55268071" w14:textId="44464C74" w:rsidR="000F195B" w:rsidRPr="00EE1435" w:rsidRDefault="000F195B" w:rsidP="00EE1435">
    <w:pPr>
      <w:pStyle w:val="Footer"/>
      <w:tabs>
        <w:tab w:val="clear" w:pos="4513"/>
      </w:tabs>
      <w:spacing w:line="200" w:lineRule="exact"/>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00000000-0000-0000-0000-000000000000}"/>
        <w:text/>
      </w:sdtPr>
      <w:sdtEndPr/>
      <w:sdtContent>
        <w:r w:rsidR="00E97EB3"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1-11-28T00:00:00Z">
          <w:dateFormat w:val="d/MM/yyyy"/>
          <w:lid w:val="en-AU"/>
          <w:storeMappedDataAs w:val="dateTime"/>
          <w:calendar w:val="gregorian"/>
        </w:date>
      </w:sdtPr>
      <w:sdtEndPr/>
      <w:sdtContent>
        <w:r w:rsidR="00097DB4">
          <w:rPr>
            <w:rFonts w:cstheme="minorHAnsi"/>
            <w:szCs w:val="16"/>
          </w:rPr>
          <w:t xml:space="preserve">     </w:t>
        </w:r>
      </w:sdtContent>
    </w:sdt>
    <w:r w:rsidRPr="007B056E">
      <w:tab/>
    </w:r>
    <w:r w:rsidR="002E31A4" w:rsidRPr="002E31A4">
      <w:rPr>
        <w:rFonts w:cstheme="minorHAnsi"/>
        <w:szCs w:val="16"/>
      </w:rPr>
      <w:tab/>
    </w:r>
    <w:r w:rsidRPr="002E31A4">
      <w:rPr>
        <w:szCs w:val="16"/>
      </w:rPr>
      <w:t>© TAFE SA | RTO CODE 41026 | CRICOS 00092B</w:t>
    </w:r>
  </w:p>
  <w:p w14:paraId="411A612B" w14:textId="77777777" w:rsidR="002E31A4" w:rsidRDefault="002E31A4" w:rsidP="000F195B">
    <w:pPr>
      <w:pStyle w:val="Footer"/>
      <w:tabs>
        <w:tab w:val="clear" w:pos="4513"/>
        <w:tab w:val="center" w:pos="8505"/>
      </w:tabs>
      <w:rPr>
        <w:color w:val="A6A6A6" w:themeColor="background1" w:themeShade="A6"/>
        <w:sz w:val="9"/>
        <w:szCs w:val="13"/>
      </w:rPr>
    </w:pPr>
  </w:p>
  <w:p w14:paraId="2C0E7A9A"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w:t>
    </w:r>
    <w:r w:rsidR="0071635A">
      <w:rPr>
        <w:color w:val="A6A6A6" w:themeColor="background1" w:themeShade="A6"/>
        <w:sz w:val="9"/>
        <w:szCs w:val="13"/>
      </w:rPr>
      <w:t>19</w:t>
    </w:r>
    <w:r w:rsidRPr="000F195B">
      <w:rPr>
        <w:color w:val="A6A6A6" w:themeColor="background1" w:themeShade="A6"/>
        <w:sz w:val="9"/>
        <w:szCs w:val="13"/>
      </w:rPr>
      <w:t xml:space="preserve">.0 </w:t>
    </w:r>
  </w:p>
  <w:p w14:paraId="42822077" w14:textId="1CA830DD"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EndPr/>
      <w:sdtContent>
        <w:r w:rsidR="00F67A45">
          <w:rPr>
            <w:color w:val="A6A6A6" w:themeColor="background1" w:themeShade="A6"/>
            <w:sz w:val="9"/>
            <w:szCs w:val="13"/>
          </w:rPr>
          <w:t>49.0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EDBB3A" w14:textId="77777777" w:rsidR="00E340CC" w:rsidRDefault="00E340CC" w:rsidP="00D77177">
      <w:r>
        <w:separator/>
      </w:r>
    </w:p>
  </w:footnote>
  <w:footnote w:type="continuationSeparator" w:id="0">
    <w:p w14:paraId="4CB55C32" w14:textId="77777777" w:rsidR="00E340CC" w:rsidRDefault="00E340CC" w:rsidP="00D77177">
      <w:r>
        <w:continuationSeparator/>
      </w:r>
    </w:p>
  </w:footnote>
  <w:footnote w:type="continuationNotice" w:id="1">
    <w:p w14:paraId="3AE33FC0" w14:textId="77777777" w:rsidR="00E340CC" w:rsidRDefault="00E340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9F7DD"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6" w:name="_Hlk29374608"/>
    <w:bookmarkStart w:id="7" w:name="_Hlk29374609"/>
    <w:bookmarkStart w:id="8" w:name="_Hlk29382122"/>
    <w:bookmarkStart w:id="9" w:name="_Hlk29382123"/>
    <w:r>
      <w:rPr>
        <w:noProof/>
      </w:rPr>
      <w:drawing>
        <wp:anchor distT="0" distB="0" distL="114300" distR="114300" simplePos="0" relativeHeight="251658241" behindDoc="0" locked="0" layoutInCell="1" allowOverlap="1" wp14:anchorId="009D8DC6" wp14:editId="3754988E">
          <wp:simplePos x="0" y="0"/>
          <wp:positionH relativeFrom="column">
            <wp:posOffset>-647548</wp:posOffset>
          </wp:positionH>
          <wp:positionV relativeFrom="paragraph">
            <wp:posOffset>3810</wp:posOffset>
          </wp:positionV>
          <wp:extent cx="540000" cy="540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436D5F32" wp14:editId="55E9DDC6">
          <wp:simplePos x="0" y="0"/>
          <wp:positionH relativeFrom="column">
            <wp:posOffset>2768600</wp:posOffset>
          </wp:positionH>
          <wp:positionV relativeFrom="page">
            <wp:posOffset>377460</wp:posOffset>
          </wp:positionV>
          <wp:extent cx="2944495" cy="71056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27F6C017"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4033EDEC"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6"/>
  <w:bookmarkEnd w:id="7"/>
  <w:bookmarkEnd w:id="8"/>
  <w:bookmarkEnd w:id="9"/>
  <w:p w14:paraId="233B6016"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4pt;height:14.4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PicBulletId w:val="0"/>
      <w:lvlJc w:val="left"/>
      <w:pPr>
        <w:ind w:left="360" w:hanging="360"/>
      </w:pPr>
      <w:rPr>
        <w:rFonts w:ascii="Symbol" w:hAnsi="Symbol" w:hint="default"/>
        <w:color w:val="auto"/>
      </w:rPr>
    </w:lvl>
  </w:abstractNum>
  <w:abstractNum w:abstractNumId="4" w15:restartNumberingAfterBreak="0">
    <w:nsid w:val="06701F5A"/>
    <w:multiLevelType w:val="multilevel"/>
    <w:tmpl w:val="B6928BC8"/>
    <w:lvl w:ilvl="0">
      <w:start w:val="1"/>
      <w:numFmt w:val="decimal"/>
      <w:lvlText w:val="%1."/>
      <w:lvlJc w:val="left"/>
      <w:pPr>
        <w:ind w:left="360" w:hanging="360"/>
      </w:pPr>
      <w:rPr>
        <w:rFonts w:hint="default"/>
      </w:rPr>
    </w:lvl>
    <w:lvl w:ilvl="1">
      <w:start w:val="1"/>
      <w:numFmt w:val="decimal"/>
      <w:lvlText w:val="%1.%2."/>
      <w:lvlJc w:val="left"/>
      <w:pPr>
        <w:ind w:left="97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71031A2"/>
    <w:multiLevelType w:val="hybridMultilevel"/>
    <w:tmpl w:val="8B62AC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88B7DA2"/>
    <w:multiLevelType w:val="multilevel"/>
    <w:tmpl w:val="B6928BC8"/>
    <w:lvl w:ilvl="0">
      <w:start w:val="1"/>
      <w:numFmt w:val="decimal"/>
      <w:lvlText w:val="%1."/>
      <w:lvlJc w:val="left"/>
      <w:pPr>
        <w:ind w:left="720" w:hanging="360"/>
      </w:pPr>
      <w:rPr>
        <w:rFonts w:hint="default"/>
      </w:rPr>
    </w:lvl>
    <w:lvl w:ilvl="1">
      <w:start w:val="1"/>
      <w:numFmt w:val="decimal"/>
      <w:lvlText w:val="%1.%2."/>
      <w:lvlJc w:val="left"/>
      <w:pPr>
        <w:ind w:left="1332" w:hanging="432"/>
      </w:pPr>
      <w:rPr>
        <w:b w:val="0"/>
        <w:bCs w:val="0"/>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0BE20045"/>
    <w:multiLevelType w:val="hybridMultilevel"/>
    <w:tmpl w:val="97FC13CA"/>
    <w:lvl w:ilvl="0" w:tplc="A23A2B1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27021A"/>
    <w:multiLevelType w:val="hybridMultilevel"/>
    <w:tmpl w:val="9CB421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CE0FB0"/>
    <w:multiLevelType w:val="hybridMultilevel"/>
    <w:tmpl w:val="FD66D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8AD62DB"/>
    <w:multiLevelType w:val="hybridMultilevel"/>
    <w:tmpl w:val="8C52AE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ADE6112"/>
    <w:multiLevelType w:val="multilevel"/>
    <w:tmpl w:val="B6928BC8"/>
    <w:lvl w:ilvl="0">
      <w:start w:val="1"/>
      <w:numFmt w:val="decimal"/>
      <w:lvlText w:val="%1."/>
      <w:lvlJc w:val="left"/>
      <w:pPr>
        <w:ind w:left="360" w:hanging="360"/>
      </w:pPr>
      <w:rPr>
        <w:rFonts w:hint="default"/>
      </w:rPr>
    </w:lvl>
    <w:lvl w:ilvl="1">
      <w:start w:val="1"/>
      <w:numFmt w:val="decimal"/>
      <w:lvlText w:val="%1.%2."/>
      <w:lvlJc w:val="left"/>
      <w:pPr>
        <w:ind w:left="97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16717FB"/>
    <w:multiLevelType w:val="multilevel"/>
    <w:tmpl w:val="B6928BC8"/>
    <w:lvl w:ilvl="0">
      <w:start w:val="1"/>
      <w:numFmt w:val="decimal"/>
      <w:lvlText w:val="%1."/>
      <w:lvlJc w:val="left"/>
      <w:pPr>
        <w:ind w:left="360" w:hanging="360"/>
      </w:pPr>
      <w:rPr>
        <w:rFonts w:hint="default"/>
      </w:rPr>
    </w:lvl>
    <w:lvl w:ilvl="1">
      <w:start w:val="1"/>
      <w:numFmt w:val="decimal"/>
      <w:lvlText w:val="%1.%2."/>
      <w:lvlJc w:val="left"/>
      <w:pPr>
        <w:ind w:left="97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27C190C"/>
    <w:multiLevelType w:val="multilevel"/>
    <w:tmpl w:val="B6928BC8"/>
    <w:lvl w:ilvl="0">
      <w:start w:val="1"/>
      <w:numFmt w:val="decimal"/>
      <w:lvlText w:val="%1."/>
      <w:lvlJc w:val="left"/>
      <w:pPr>
        <w:ind w:left="720" w:hanging="360"/>
      </w:pPr>
      <w:rPr>
        <w:rFonts w:hint="default"/>
      </w:rPr>
    </w:lvl>
    <w:lvl w:ilvl="1">
      <w:start w:val="1"/>
      <w:numFmt w:val="decimal"/>
      <w:lvlText w:val="%1.%2."/>
      <w:lvlJc w:val="left"/>
      <w:pPr>
        <w:ind w:left="1332" w:hanging="432"/>
      </w:pPr>
      <w:rPr>
        <w:b w:val="0"/>
        <w:bCs w:val="0"/>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24A63B62"/>
    <w:multiLevelType w:val="hybridMultilevel"/>
    <w:tmpl w:val="7CCC39F8"/>
    <w:lvl w:ilvl="0" w:tplc="0C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AE0B57"/>
    <w:multiLevelType w:val="hybridMultilevel"/>
    <w:tmpl w:val="7786F3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C932BD"/>
    <w:multiLevelType w:val="hybridMultilevel"/>
    <w:tmpl w:val="E04C3D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064370"/>
    <w:multiLevelType w:val="hybridMultilevel"/>
    <w:tmpl w:val="151C55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621DF0"/>
    <w:multiLevelType w:val="hybridMultilevel"/>
    <w:tmpl w:val="4B6E26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A512DAB"/>
    <w:multiLevelType w:val="multilevel"/>
    <w:tmpl w:val="B6928BC8"/>
    <w:lvl w:ilvl="0">
      <w:start w:val="1"/>
      <w:numFmt w:val="decimal"/>
      <w:lvlText w:val="%1."/>
      <w:lvlJc w:val="left"/>
      <w:pPr>
        <w:ind w:left="360" w:hanging="360"/>
      </w:pPr>
      <w:rPr>
        <w:rFonts w:hint="default"/>
      </w:rPr>
    </w:lvl>
    <w:lvl w:ilvl="1">
      <w:start w:val="1"/>
      <w:numFmt w:val="decimal"/>
      <w:lvlText w:val="%1.%2."/>
      <w:lvlJc w:val="left"/>
      <w:pPr>
        <w:ind w:left="97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C9B6C8D"/>
    <w:multiLevelType w:val="multilevel"/>
    <w:tmpl w:val="B6928BC8"/>
    <w:lvl w:ilvl="0">
      <w:start w:val="1"/>
      <w:numFmt w:val="decimal"/>
      <w:lvlText w:val="%1."/>
      <w:lvlJc w:val="left"/>
      <w:pPr>
        <w:ind w:left="360" w:hanging="360"/>
      </w:pPr>
      <w:rPr>
        <w:rFonts w:hint="default"/>
      </w:rPr>
    </w:lvl>
    <w:lvl w:ilvl="1">
      <w:start w:val="1"/>
      <w:numFmt w:val="decimal"/>
      <w:lvlText w:val="%1.%2."/>
      <w:lvlJc w:val="left"/>
      <w:pPr>
        <w:ind w:left="97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A1BEF"/>
    <w:multiLevelType w:val="hybridMultilevel"/>
    <w:tmpl w:val="230280D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2EA076CB"/>
    <w:multiLevelType w:val="multilevel"/>
    <w:tmpl w:val="FECA33EE"/>
    <w:lvl w:ilvl="0">
      <w:start w:val="1"/>
      <w:numFmt w:val="lowerLetter"/>
      <w:lvlText w:val="%1."/>
      <w:lvlJc w:val="left"/>
      <w:pPr>
        <w:ind w:left="360" w:hanging="360"/>
      </w:pPr>
      <w:rPr>
        <w:rFonts w:hint="default"/>
      </w:rPr>
    </w:lvl>
    <w:lvl w:ilvl="1">
      <w:start w:val="1"/>
      <w:numFmt w:val="decimal"/>
      <w:lvlText w:val="%1.%2."/>
      <w:lvlJc w:val="left"/>
      <w:pPr>
        <w:ind w:left="88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741057B"/>
    <w:multiLevelType w:val="multilevel"/>
    <w:tmpl w:val="B6928BC8"/>
    <w:lvl w:ilvl="0">
      <w:start w:val="1"/>
      <w:numFmt w:val="decimal"/>
      <w:lvlText w:val="%1."/>
      <w:lvlJc w:val="left"/>
      <w:pPr>
        <w:ind w:left="720" w:hanging="360"/>
      </w:pPr>
      <w:rPr>
        <w:rFonts w:hint="default"/>
      </w:rPr>
    </w:lvl>
    <w:lvl w:ilvl="1">
      <w:start w:val="1"/>
      <w:numFmt w:val="decimal"/>
      <w:lvlText w:val="%1.%2."/>
      <w:lvlJc w:val="left"/>
      <w:pPr>
        <w:ind w:left="1332" w:hanging="432"/>
      </w:pPr>
      <w:rPr>
        <w:b w:val="0"/>
        <w:bCs w:val="0"/>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385713FC"/>
    <w:multiLevelType w:val="hybridMultilevel"/>
    <w:tmpl w:val="D1928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9D4327"/>
    <w:multiLevelType w:val="hybridMultilevel"/>
    <w:tmpl w:val="C7A48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CD5D7A"/>
    <w:multiLevelType w:val="hybridMultilevel"/>
    <w:tmpl w:val="C20CF8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D5C1AF4"/>
    <w:multiLevelType w:val="hybridMultilevel"/>
    <w:tmpl w:val="474A5BDA"/>
    <w:lvl w:ilvl="0" w:tplc="0C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2926748"/>
    <w:multiLevelType w:val="hybridMultilevel"/>
    <w:tmpl w:val="EAEC03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EA04E7"/>
    <w:multiLevelType w:val="hybridMultilevel"/>
    <w:tmpl w:val="79B0D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43318"/>
    <w:multiLevelType w:val="hybridMultilevel"/>
    <w:tmpl w:val="DCAE9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8C5402F"/>
    <w:multiLevelType w:val="hybridMultilevel"/>
    <w:tmpl w:val="151C55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4D23D5"/>
    <w:multiLevelType w:val="hybridMultilevel"/>
    <w:tmpl w:val="D09EC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FE2D1E"/>
    <w:multiLevelType w:val="hybridMultilevel"/>
    <w:tmpl w:val="162878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2C15C6D"/>
    <w:multiLevelType w:val="hybridMultilevel"/>
    <w:tmpl w:val="FD0C82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F0941208">
      <w:start w:val="1"/>
      <w:numFmt w:val="bullet"/>
      <w:lvlText w:val="o"/>
      <w:lvlJc w:val="left"/>
      <w:pPr>
        <w:ind w:left="1080" w:hanging="360"/>
      </w:pPr>
      <w:rPr>
        <w:rFonts w:ascii="Courier New" w:hAnsi="Courier New" w:cs="Courier New" w:hint="default"/>
        <w:color w:val="FF0000"/>
      </w:rPr>
    </w:lvl>
    <w:lvl w:ilvl="5" w:tplc="04090005">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3240" w:hanging="360"/>
      </w:pPr>
      <w:rPr>
        <w:rFonts w:ascii="Courier New" w:hAnsi="Courier New" w:cs="Courier New" w:hint="default"/>
      </w:rPr>
    </w:lvl>
    <w:lvl w:ilvl="8" w:tplc="04090005" w:tentative="1">
      <w:start w:val="1"/>
      <w:numFmt w:val="bullet"/>
      <w:lvlText w:val=""/>
      <w:lvlJc w:val="left"/>
      <w:pPr>
        <w:ind w:left="3960" w:hanging="360"/>
      </w:pPr>
      <w:rPr>
        <w:rFonts w:ascii="Wingdings" w:hAnsi="Wingdings" w:hint="default"/>
      </w:rPr>
    </w:lvl>
  </w:abstractNum>
  <w:abstractNum w:abstractNumId="35" w15:restartNumberingAfterBreak="0">
    <w:nsid w:val="64931EC8"/>
    <w:multiLevelType w:val="multilevel"/>
    <w:tmpl w:val="1DA816D2"/>
    <w:lvl w:ilvl="0">
      <w:start w:val="4"/>
      <w:numFmt w:val="decimal"/>
      <w:lvlText w:val="%1."/>
      <w:lvlJc w:val="left"/>
      <w:pPr>
        <w:ind w:left="360" w:hanging="360"/>
      </w:pPr>
      <w:rPr>
        <w:rFonts w:hint="default"/>
      </w:rPr>
    </w:lvl>
    <w:lvl w:ilvl="1">
      <w:start w:val="1"/>
      <w:numFmt w:val="decimal"/>
      <w:lvlText w:val="%1.%2."/>
      <w:lvlJc w:val="left"/>
      <w:pPr>
        <w:ind w:left="882"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7E7460C"/>
    <w:multiLevelType w:val="hybridMultilevel"/>
    <w:tmpl w:val="6D64F5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8276864"/>
    <w:multiLevelType w:val="hybridMultilevel"/>
    <w:tmpl w:val="30B4E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121ABF"/>
    <w:multiLevelType w:val="hybridMultilevel"/>
    <w:tmpl w:val="A404C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335787"/>
    <w:multiLevelType w:val="hybridMultilevel"/>
    <w:tmpl w:val="4B6253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64E5A30"/>
    <w:multiLevelType w:val="hybridMultilevel"/>
    <w:tmpl w:val="4F5ABE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2"/>
  </w:num>
  <w:num w:numId="4">
    <w:abstractNumId w:val="2"/>
  </w:num>
  <w:num w:numId="5">
    <w:abstractNumId w:val="1"/>
  </w:num>
  <w:num w:numId="6">
    <w:abstractNumId w:val="1"/>
  </w:num>
  <w:num w:numId="7">
    <w:abstractNumId w:val="0"/>
  </w:num>
  <w:num w:numId="8">
    <w:abstractNumId w:val="0"/>
  </w:num>
  <w:num w:numId="9">
    <w:abstractNumId w:val="32"/>
  </w:num>
  <w:num w:numId="10">
    <w:abstractNumId w:val="38"/>
  </w:num>
  <w:num w:numId="11">
    <w:abstractNumId w:val="8"/>
  </w:num>
  <w:num w:numId="12">
    <w:abstractNumId w:val="39"/>
  </w:num>
  <w:num w:numId="13">
    <w:abstractNumId w:val="7"/>
  </w:num>
  <w:num w:numId="14">
    <w:abstractNumId w:val="40"/>
  </w:num>
  <w:num w:numId="15">
    <w:abstractNumId w:val="22"/>
  </w:num>
  <w:num w:numId="16">
    <w:abstractNumId w:val="5"/>
  </w:num>
  <w:num w:numId="17">
    <w:abstractNumId w:val="23"/>
  </w:num>
  <w:num w:numId="18">
    <w:abstractNumId w:val="15"/>
  </w:num>
  <w:num w:numId="19">
    <w:abstractNumId w:val="9"/>
  </w:num>
  <w:num w:numId="20">
    <w:abstractNumId w:val="18"/>
  </w:num>
  <w:num w:numId="21">
    <w:abstractNumId w:val="33"/>
  </w:num>
  <w:num w:numId="22">
    <w:abstractNumId w:val="26"/>
  </w:num>
  <w:num w:numId="23">
    <w:abstractNumId w:val="10"/>
  </w:num>
  <w:num w:numId="24">
    <w:abstractNumId w:val="30"/>
  </w:num>
  <w:num w:numId="25">
    <w:abstractNumId w:val="31"/>
  </w:num>
  <w:num w:numId="26">
    <w:abstractNumId w:val="17"/>
  </w:num>
  <w:num w:numId="27">
    <w:abstractNumId w:val="28"/>
  </w:num>
  <w:num w:numId="28">
    <w:abstractNumId w:val="29"/>
  </w:num>
  <w:num w:numId="29">
    <w:abstractNumId w:val="24"/>
  </w:num>
  <w:num w:numId="30">
    <w:abstractNumId w:val="25"/>
  </w:num>
  <w:num w:numId="31">
    <w:abstractNumId w:val="27"/>
  </w:num>
  <w:num w:numId="32">
    <w:abstractNumId w:val="36"/>
  </w:num>
  <w:num w:numId="33">
    <w:abstractNumId w:val="16"/>
  </w:num>
  <w:num w:numId="34">
    <w:abstractNumId w:val="37"/>
  </w:num>
  <w:num w:numId="35">
    <w:abstractNumId w:val="14"/>
  </w:num>
  <w:num w:numId="36">
    <w:abstractNumId w:val="19"/>
  </w:num>
  <w:num w:numId="37">
    <w:abstractNumId w:val="12"/>
  </w:num>
  <w:num w:numId="38">
    <w:abstractNumId w:val="11"/>
  </w:num>
  <w:num w:numId="39">
    <w:abstractNumId w:val="13"/>
  </w:num>
  <w:num w:numId="40">
    <w:abstractNumId w:val="20"/>
  </w:num>
  <w:num w:numId="41">
    <w:abstractNumId w:val="6"/>
  </w:num>
  <w:num w:numId="42">
    <w:abstractNumId w:val="4"/>
  </w:num>
  <w:num w:numId="43">
    <w:abstractNumId w:val="21"/>
  </w:num>
  <w:num w:numId="44">
    <w:abstractNumId w:val="35"/>
  </w:num>
  <w:num w:numId="45">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reg Lynch">
    <w15:presenceInfo w15:providerId="AD" w15:userId="S::Greg.Lynch@tafesa.edu.au::34b034d1-cb38-4df6-ad8b-dfd01a1a2995"/>
  </w15:person>
  <w15:person w15:author="Dale Van Heer">
    <w15:presenceInfo w15:providerId="AD" w15:userId="S::Dale.VanHeer@tafesa.edu.au::da3af65b-894c-485e-8db1-84b5846e4e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632"/>
    <w:rsid w:val="00000992"/>
    <w:rsid w:val="00004966"/>
    <w:rsid w:val="00007DCA"/>
    <w:rsid w:val="00010BE3"/>
    <w:rsid w:val="00017F36"/>
    <w:rsid w:val="00034965"/>
    <w:rsid w:val="00035B79"/>
    <w:rsid w:val="000365F8"/>
    <w:rsid w:val="000404F3"/>
    <w:rsid w:val="00040E4B"/>
    <w:rsid w:val="00044759"/>
    <w:rsid w:val="000502B4"/>
    <w:rsid w:val="000509D5"/>
    <w:rsid w:val="00051A1E"/>
    <w:rsid w:val="00061416"/>
    <w:rsid w:val="00061A84"/>
    <w:rsid w:val="00061CD1"/>
    <w:rsid w:val="00065738"/>
    <w:rsid w:val="00071506"/>
    <w:rsid w:val="000820C9"/>
    <w:rsid w:val="0008357D"/>
    <w:rsid w:val="000856F1"/>
    <w:rsid w:val="00086B17"/>
    <w:rsid w:val="00091FB0"/>
    <w:rsid w:val="00097DB4"/>
    <w:rsid w:val="000A5D4B"/>
    <w:rsid w:val="000B00E9"/>
    <w:rsid w:val="000B5F45"/>
    <w:rsid w:val="000C57BA"/>
    <w:rsid w:val="000C5903"/>
    <w:rsid w:val="000C7501"/>
    <w:rsid w:val="000E456F"/>
    <w:rsid w:val="000E53C0"/>
    <w:rsid w:val="000F195B"/>
    <w:rsid w:val="000F1B9B"/>
    <w:rsid w:val="000F429D"/>
    <w:rsid w:val="000F7112"/>
    <w:rsid w:val="00104021"/>
    <w:rsid w:val="00107BD0"/>
    <w:rsid w:val="00110522"/>
    <w:rsid w:val="001208A2"/>
    <w:rsid w:val="00134632"/>
    <w:rsid w:val="00146D04"/>
    <w:rsid w:val="00152845"/>
    <w:rsid w:val="0016050F"/>
    <w:rsid w:val="00162EDA"/>
    <w:rsid w:val="0016724B"/>
    <w:rsid w:val="00173F99"/>
    <w:rsid w:val="001741A4"/>
    <w:rsid w:val="001759ED"/>
    <w:rsid w:val="00181C26"/>
    <w:rsid w:val="00185AE7"/>
    <w:rsid w:val="00190200"/>
    <w:rsid w:val="001A164E"/>
    <w:rsid w:val="001C1FBB"/>
    <w:rsid w:val="001E0CBA"/>
    <w:rsid w:val="001F0099"/>
    <w:rsid w:val="001F0922"/>
    <w:rsid w:val="002009CE"/>
    <w:rsid w:val="0020332F"/>
    <w:rsid w:val="0020786F"/>
    <w:rsid w:val="00237355"/>
    <w:rsid w:val="00240511"/>
    <w:rsid w:val="0024302F"/>
    <w:rsid w:val="0024470C"/>
    <w:rsid w:val="00245BFA"/>
    <w:rsid w:val="002647C1"/>
    <w:rsid w:val="00271BB1"/>
    <w:rsid w:val="00274490"/>
    <w:rsid w:val="002744A9"/>
    <w:rsid w:val="0027596B"/>
    <w:rsid w:val="00275C34"/>
    <w:rsid w:val="00275D09"/>
    <w:rsid w:val="0028377E"/>
    <w:rsid w:val="00283979"/>
    <w:rsid w:val="00295A27"/>
    <w:rsid w:val="002A5809"/>
    <w:rsid w:val="002D1944"/>
    <w:rsid w:val="002D1AF7"/>
    <w:rsid w:val="002D35CB"/>
    <w:rsid w:val="002E31A4"/>
    <w:rsid w:val="002E56A1"/>
    <w:rsid w:val="002F3348"/>
    <w:rsid w:val="002F4687"/>
    <w:rsid w:val="00327081"/>
    <w:rsid w:val="00330B5E"/>
    <w:rsid w:val="003360A8"/>
    <w:rsid w:val="00337833"/>
    <w:rsid w:val="00345583"/>
    <w:rsid w:val="003474A5"/>
    <w:rsid w:val="0036201D"/>
    <w:rsid w:val="0036314E"/>
    <w:rsid w:val="003655F9"/>
    <w:rsid w:val="00366109"/>
    <w:rsid w:val="00374F7C"/>
    <w:rsid w:val="00377AA7"/>
    <w:rsid w:val="003807B4"/>
    <w:rsid w:val="00385CD8"/>
    <w:rsid w:val="00386530"/>
    <w:rsid w:val="0039131C"/>
    <w:rsid w:val="003931B8"/>
    <w:rsid w:val="003A193C"/>
    <w:rsid w:val="003A3343"/>
    <w:rsid w:val="003A420D"/>
    <w:rsid w:val="003B0609"/>
    <w:rsid w:val="003B3FA6"/>
    <w:rsid w:val="003B7014"/>
    <w:rsid w:val="003C7905"/>
    <w:rsid w:val="003D6019"/>
    <w:rsid w:val="003E1FDC"/>
    <w:rsid w:val="00400829"/>
    <w:rsid w:val="00407CF9"/>
    <w:rsid w:val="00410E10"/>
    <w:rsid w:val="00415286"/>
    <w:rsid w:val="00423F1E"/>
    <w:rsid w:val="004479E4"/>
    <w:rsid w:val="00453323"/>
    <w:rsid w:val="00455697"/>
    <w:rsid w:val="004704E1"/>
    <w:rsid w:val="00470DF7"/>
    <w:rsid w:val="004728E7"/>
    <w:rsid w:val="0048540E"/>
    <w:rsid w:val="00492EA7"/>
    <w:rsid w:val="004C7B0E"/>
    <w:rsid w:val="004D2752"/>
    <w:rsid w:val="004D55DA"/>
    <w:rsid w:val="004E08F4"/>
    <w:rsid w:val="004E7272"/>
    <w:rsid w:val="00510555"/>
    <w:rsid w:val="00510D83"/>
    <w:rsid w:val="00516ABE"/>
    <w:rsid w:val="00524C8C"/>
    <w:rsid w:val="00525EC6"/>
    <w:rsid w:val="00530CD8"/>
    <w:rsid w:val="0054365D"/>
    <w:rsid w:val="0054394D"/>
    <w:rsid w:val="00550573"/>
    <w:rsid w:val="005600AD"/>
    <w:rsid w:val="005665FA"/>
    <w:rsid w:val="00570DD6"/>
    <w:rsid w:val="005716F3"/>
    <w:rsid w:val="00580A7B"/>
    <w:rsid w:val="00582FCA"/>
    <w:rsid w:val="00591013"/>
    <w:rsid w:val="005A01B2"/>
    <w:rsid w:val="005A035C"/>
    <w:rsid w:val="005A0E73"/>
    <w:rsid w:val="005A5370"/>
    <w:rsid w:val="005A72B2"/>
    <w:rsid w:val="005B5BD5"/>
    <w:rsid w:val="005D6C83"/>
    <w:rsid w:val="005E15D3"/>
    <w:rsid w:val="005E195A"/>
    <w:rsid w:val="005E3FC7"/>
    <w:rsid w:val="005E483A"/>
    <w:rsid w:val="005E5234"/>
    <w:rsid w:val="005E5E49"/>
    <w:rsid w:val="005E61F6"/>
    <w:rsid w:val="005E625D"/>
    <w:rsid w:val="005F3221"/>
    <w:rsid w:val="005F5438"/>
    <w:rsid w:val="00603C84"/>
    <w:rsid w:val="00607E89"/>
    <w:rsid w:val="00617147"/>
    <w:rsid w:val="006354CE"/>
    <w:rsid w:val="00640FBF"/>
    <w:rsid w:val="00641218"/>
    <w:rsid w:val="00664DC5"/>
    <w:rsid w:val="00670285"/>
    <w:rsid w:val="00684E21"/>
    <w:rsid w:val="00686B6E"/>
    <w:rsid w:val="0069375A"/>
    <w:rsid w:val="006949D0"/>
    <w:rsid w:val="00697183"/>
    <w:rsid w:val="00697769"/>
    <w:rsid w:val="006C4D2E"/>
    <w:rsid w:val="006D129D"/>
    <w:rsid w:val="006D23BC"/>
    <w:rsid w:val="006E1E39"/>
    <w:rsid w:val="006E3EA3"/>
    <w:rsid w:val="006F32A2"/>
    <w:rsid w:val="006F4FF2"/>
    <w:rsid w:val="00705C2C"/>
    <w:rsid w:val="00714BA4"/>
    <w:rsid w:val="00714E4E"/>
    <w:rsid w:val="0071635A"/>
    <w:rsid w:val="00735679"/>
    <w:rsid w:val="00735AC2"/>
    <w:rsid w:val="00752D57"/>
    <w:rsid w:val="00753B90"/>
    <w:rsid w:val="00755B59"/>
    <w:rsid w:val="00756C31"/>
    <w:rsid w:val="00765ACD"/>
    <w:rsid w:val="00767DE5"/>
    <w:rsid w:val="007707D1"/>
    <w:rsid w:val="00771945"/>
    <w:rsid w:val="007727BA"/>
    <w:rsid w:val="00773DE1"/>
    <w:rsid w:val="00781D4B"/>
    <w:rsid w:val="007870C6"/>
    <w:rsid w:val="007920B5"/>
    <w:rsid w:val="00795A0F"/>
    <w:rsid w:val="007A5268"/>
    <w:rsid w:val="007B056E"/>
    <w:rsid w:val="007B0EE8"/>
    <w:rsid w:val="007C1363"/>
    <w:rsid w:val="007D06F4"/>
    <w:rsid w:val="007E03A1"/>
    <w:rsid w:val="007E4AA7"/>
    <w:rsid w:val="007F0058"/>
    <w:rsid w:val="007F62CF"/>
    <w:rsid w:val="00801EDC"/>
    <w:rsid w:val="00810C20"/>
    <w:rsid w:val="008300D3"/>
    <w:rsid w:val="00835B0D"/>
    <w:rsid w:val="00837167"/>
    <w:rsid w:val="00854F34"/>
    <w:rsid w:val="008559C9"/>
    <w:rsid w:val="00861BD3"/>
    <w:rsid w:val="008640B9"/>
    <w:rsid w:val="00864A35"/>
    <w:rsid w:val="0088048F"/>
    <w:rsid w:val="0088537F"/>
    <w:rsid w:val="00886EAB"/>
    <w:rsid w:val="008874B6"/>
    <w:rsid w:val="00887A50"/>
    <w:rsid w:val="008A0632"/>
    <w:rsid w:val="008A29BC"/>
    <w:rsid w:val="008B2B12"/>
    <w:rsid w:val="008B60B3"/>
    <w:rsid w:val="008E0BA5"/>
    <w:rsid w:val="008F0458"/>
    <w:rsid w:val="008F1FDB"/>
    <w:rsid w:val="008F442C"/>
    <w:rsid w:val="008F4AB9"/>
    <w:rsid w:val="008F5DD9"/>
    <w:rsid w:val="009150EA"/>
    <w:rsid w:val="009243F4"/>
    <w:rsid w:val="0093655A"/>
    <w:rsid w:val="00943D09"/>
    <w:rsid w:val="0096557A"/>
    <w:rsid w:val="00971C9E"/>
    <w:rsid w:val="00975F88"/>
    <w:rsid w:val="00985EE2"/>
    <w:rsid w:val="00986B5F"/>
    <w:rsid w:val="00995E82"/>
    <w:rsid w:val="009A0630"/>
    <w:rsid w:val="009B0EBD"/>
    <w:rsid w:val="009B510F"/>
    <w:rsid w:val="009C4F11"/>
    <w:rsid w:val="009C6127"/>
    <w:rsid w:val="009E0CBB"/>
    <w:rsid w:val="009E4F79"/>
    <w:rsid w:val="009F2438"/>
    <w:rsid w:val="009F39FA"/>
    <w:rsid w:val="009F4834"/>
    <w:rsid w:val="009F5C25"/>
    <w:rsid w:val="009F7810"/>
    <w:rsid w:val="00A0376C"/>
    <w:rsid w:val="00A259A5"/>
    <w:rsid w:val="00A34311"/>
    <w:rsid w:val="00A5653E"/>
    <w:rsid w:val="00A65525"/>
    <w:rsid w:val="00A70CA8"/>
    <w:rsid w:val="00A73AB6"/>
    <w:rsid w:val="00A93630"/>
    <w:rsid w:val="00AC6352"/>
    <w:rsid w:val="00AC7878"/>
    <w:rsid w:val="00AC7F1A"/>
    <w:rsid w:val="00AD24DA"/>
    <w:rsid w:val="00AD3660"/>
    <w:rsid w:val="00AD3771"/>
    <w:rsid w:val="00AD5D56"/>
    <w:rsid w:val="00AE1569"/>
    <w:rsid w:val="00AE6745"/>
    <w:rsid w:val="00AF0CD0"/>
    <w:rsid w:val="00AF2EBE"/>
    <w:rsid w:val="00B016CF"/>
    <w:rsid w:val="00B0732E"/>
    <w:rsid w:val="00B10745"/>
    <w:rsid w:val="00B2398D"/>
    <w:rsid w:val="00B3135C"/>
    <w:rsid w:val="00B3267F"/>
    <w:rsid w:val="00B339EE"/>
    <w:rsid w:val="00B404A6"/>
    <w:rsid w:val="00B40A26"/>
    <w:rsid w:val="00B41C36"/>
    <w:rsid w:val="00B42132"/>
    <w:rsid w:val="00B472B3"/>
    <w:rsid w:val="00B476F7"/>
    <w:rsid w:val="00B6547E"/>
    <w:rsid w:val="00B66803"/>
    <w:rsid w:val="00B70888"/>
    <w:rsid w:val="00B717E9"/>
    <w:rsid w:val="00B930EF"/>
    <w:rsid w:val="00B951ED"/>
    <w:rsid w:val="00BA3DC5"/>
    <w:rsid w:val="00BB4A20"/>
    <w:rsid w:val="00BB787A"/>
    <w:rsid w:val="00BC3E74"/>
    <w:rsid w:val="00BC6183"/>
    <w:rsid w:val="00BD408C"/>
    <w:rsid w:val="00BE0592"/>
    <w:rsid w:val="00BE1F2B"/>
    <w:rsid w:val="00BE3333"/>
    <w:rsid w:val="00BE33D8"/>
    <w:rsid w:val="00BE5A5F"/>
    <w:rsid w:val="00BE75BC"/>
    <w:rsid w:val="00BF599E"/>
    <w:rsid w:val="00C00D30"/>
    <w:rsid w:val="00C02543"/>
    <w:rsid w:val="00C039BE"/>
    <w:rsid w:val="00C07A01"/>
    <w:rsid w:val="00C20CE0"/>
    <w:rsid w:val="00C267CD"/>
    <w:rsid w:val="00C462DA"/>
    <w:rsid w:val="00C4777D"/>
    <w:rsid w:val="00C775AC"/>
    <w:rsid w:val="00C8113B"/>
    <w:rsid w:val="00C9123C"/>
    <w:rsid w:val="00C91D2C"/>
    <w:rsid w:val="00CA2F2B"/>
    <w:rsid w:val="00CA3D58"/>
    <w:rsid w:val="00CB0641"/>
    <w:rsid w:val="00CC4C7F"/>
    <w:rsid w:val="00CC6C74"/>
    <w:rsid w:val="00CD4DF8"/>
    <w:rsid w:val="00CD61BF"/>
    <w:rsid w:val="00CF57D2"/>
    <w:rsid w:val="00D003FC"/>
    <w:rsid w:val="00D1646C"/>
    <w:rsid w:val="00D21AFD"/>
    <w:rsid w:val="00D338A1"/>
    <w:rsid w:val="00D42B64"/>
    <w:rsid w:val="00D46B10"/>
    <w:rsid w:val="00D606F4"/>
    <w:rsid w:val="00D61AEF"/>
    <w:rsid w:val="00D73F25"/>
    <w:rsid w:val="00D77177"/>
    <w:rsid w:val="00D8366E"/>
    <w:rsid w:val="00DA3761"/>
    <w:rsid w:val="00DA71B0"/>
    <w:rsid w:val="00DB00E8"/>
    <w:rsid w:val="00DB61CB"/>
    <w:rsid w:val="00DC401F"/>
    <w:rsid w:val="00DF0FF9"/>
    <w:rsid w:val="00DF63B0"/>
    <w:rsid w:val="00E258EC"/>
    <w:rsid w:val="00E26533"/>
    <w:rsid w:val="00E340CC"/>
    <w:rsid w:val="00E34BA1"/>
    <w:rsid w:val="00E37CCF"/>
    <w:rsid w:val="00E404CD"/>
    <w:rsid w:val="00E475D5"/>
    <w:rsid w:val="00E60229"/>
    <w:rsid w:val="00E627BF"/>
    <w:rsid w:val="00E6280B"/>
    <w:rsid w:val="00E64D8D"/>
    <w:rsid w:val="00E65404"/>
    <w:rsid w:val="00E67659"/>
    <w:rsid w:val="00E77A20"/>
    <w:rsid w:val="00E8279D"/>
    <w:rsid w:val="00E835F1"/>
    <w:rsid w:val="00E87243"/>
    <w:rsid w:val="00E91D19"/>
    <w:rsid w:val="00E97EB3"/>
    <w:rsid w:val="00EA1780"/>
    <w:rsid w:val="00EA3ABE"/>
    <w:rsid w:val="00EB0AB7"/>
    <w:rsid w:val="00EB3ED2"/>
    <w:rsid w:val="00EC47CD"/>
    <w:rsid w:val="00EC65FC"/>
    <w:rsid w:val="00ED4C3D"/>
    <w:rsid w:val="00ED740F"/>
    <w:rsid w:val="00ED7E66"/>
    <w:rsid w:val="00EE12FB"/>
    <w:rsid w:val="00EE1435"/>
    <w:rsid w:val="00EE39E7"/>
    <w:rsid w:val="00EE3AA9"/>
    <w:rsid w:val="00F03019"/>
    <w:rsid w:val="00F119F5"/>
    <w:rsid w:val="00F16696"/>
    <w:rsid w:val="00F3399F"/>
    <w:rsid w:val="00F35730"/>
    <w:rsid w:val="00F402DB"/>
    <w:rsid w:val="00F413C3"/>
    <w:rsid w:val="00F43050"/>
    <w:rsid w:val="00F519EF"/>
    <w:rsid w:val="00F51B6F"/>
    <w:rsid w:val="00F57A7D"/>
    <w:rsid w:val="00F62492"/>
    <w:rsid w:val="00F670E6"/>
    <w:rsid w:val="00F67A45"/>
    <w:rsid w:val="00F72B8D"/>
    <w:rsid w:val="00F74093"/>
    <w:rsid w:val="00F753C4"/>
    <w:rsid w:val="00F7550D"/>
    <w:rsid w:val="00F80B1A"/>
    <w:rsid w:val="00F83E17"/>
    <w:rsid w:val="00F84F12"/>
    <w:rsid w:val="00F91C7E"/>
    <w:rsid w:val="00F934C5"/>
    <w:rsid w:val="00FB733F"/>
    <w:rsid w:val="00FC042C"/>
    <w:rsid w:val="00FE0974"/>
    <w:rsid w:val="00FE3F10"/>
    <w:rsid w:val="00FF07CE"/>
    <w:rsid w:val="00FF4FFE"/>
    <w:rsid w:val="0A804785"/>
    <w:rsid w:val="0D46BD24"/>
    <w:rsid w:val="0D8F7D51"/>
    <w:rsid w:val="119CC07B"/>
    <w:rsid w:val="1B2F7E25"/>
    <w:rsid w:val="26B19815"/>
    <w:rsid w:val="28F90CF3"/>
    <w:rsid w:val="297B203B"/>
    <w:rsid w:val="2C01A223"/>
    <w:rsid w:val="2D9D7284"/>
    <w:rsid w:val="3115291C"/>
    <w:rsid w:val="3216992C"/>
    <w:rsid w:val="35CF2C14"/>
    <w:rsid w:val="3600B14A"/>
    <w:rsid w:val="3F93D0BE"/>
    <w:rsid w:val="41466104"/>
    <w:rsid w:val="41935C06"/>
    <w:rsid w:val="439964C6"/>
    <w:rsid w:val="45F526D2"/>
    <w:rsid w:val="48377EC2"/>
    <w:rsid w:val="4CF0B3E0"/>
    <w:rsid w:val="53D7E7F3"/>
    <w:rsid w:val="554E42B6"/>
    <w:rsid w:val="56AE3EB1"/>
    <w:rsid w:val="5C79CC6F"/>
    <w:rsid w:val="5EE82C3D"/>
    <w:rsid w:val="5EFE27E7"/>
    <w:rsid w:val="62175D02"/>
    <w:rsid w:val="67215F3D"/>
    <w:rsid w:val="735E7C76"/>
    <w:rsid w:val="77051FD4"/>
    <w:rsid w:val="78913264"/>
    <w:rsid w:val="7B884DAB"/>
    <w:rsid w:val="7BDFF19D"/>
    <w:rsid w:val="7D001A9A"/>
    <w:rsid w:val="7D58D9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D8B9D"/>
  <w15:chartTrackingRefBased/>
  <w15:docId w15:val="{4D592936-56E9-4419-A83A-585F75CA7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2"/>
      </w:numPr>
      <w:spacing w:line="360" w:lineRule="auto"/>
    </w:pPr>
  </w:style>
  <w:style w:type="paragraph" w:styleId="ListNumber">
    <w:name w:val="List Number"/>
    <w:basedOn w:val="Normal"/>
    <w:uiPriority w:val="99"/>
    <w:unhideWhenUsed/>
    <w:rsid w:val="002E31A4"/>
    <w:pPr>
      <w:numPr>
        <w:numId w:val="4"/>
      </w:numPr>
    </w:pPr>
  </w:style>
  <w:style w:type="paragraph" w:styleId="ListNumber2">
    <w:name w:val="List Number 2"/>
    <w:basedOn w:val="Normal"/>
    <w:uiPriority w:val="99"/>
    <w:unhideWhenUsed/>
    <w:rsid w:val="002E31A4"/>
    <w:pPr>
      <w:numPr>
        <w:numId w:val="6"/>
      </w:numPr>
    </w:pPr>
  </w:style>
  <w:style w:type="paragraph" w:styleId="ListNumber3">
    <w:name w:val="List Number 3"/>
    <w:basedOn w:val="Normal"/>
    <w:uiPriority w:val="99"/>
    <w:unhideWhenUsed/>
    <w:rsid w:val="002E31A4"/>
    <w:pPr>
      <w:numPr>
        <w:numId w:val="8"/>
      </w:numPr>
    </w:pPr>
  </w:style>
  <w:style w:type="character" w:styleId="PageNumber">
    <w:name w:val="page number"/>
    <w:basedOn w:val="DefaultParagraphFont"/>
    <w:uiPriority w:val="99"/>
    <w:semiHidden/>
    <w:unhideWhenUsed/>
    <w:rsid w:val="002E31A4"/>
    <w:rPr>
      <w:rFonts w:ascii="Arial" w:hAnsi="Arial"/>
      <w:b w:val="0"/>
      <w:i w:val="0"/>
      <w:sz w:val="20"/>
    </w:rPr>
  </w:style>
  <w:style w:type="paragraph" w:styleId="ListParagraph">
    <w:name w:val="List Paragraph"/>
    <w:aliases w:val="List Paragraph1,Single bullet style,Bullets,Table numbering,Questions and numbered lists"/>
    <w:basedOn w:val="Normal"/>
    <w:link w:val="ListParagraphChar"/>
    <w:uiPriority w:val="34"/>
    <w:qFormat/>
    <w:rsid w:val="00134632"/>
    <w:pPr>
      <w:ind w:left="720"/>
      <w:contextualSpacing/>
    </w:pPr>
  </w:style>
  <w:style w:type="character" w:customStyle="1" w:styleId="normaltextrun">
    <w:name w:val="normaltextrun"/>
    <w:basedOn w:val="DefaultParagraphFont"/>
    <w:rsid w:val="007B0EE8"/>
  </w:style>
  <w:style w:type="character" w:styleId="Hyperlink">
    <w:name w:val="Hyperlink"/>
    <w:basedOn w:val="DefaultParagraphFont"/>
    <w:uiPriority w:val="99"/>
    <w:unhideWhenUsed/>
    <w:rsid w:val="00664DC5"/>
    <w:rPr>
      <w:color w:val="0563C1" w:themeColor="hyperlink"/>
      <w:u w:val="single"/>
    </w:r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327081"/>
    <w:rPr>
      <w:rFonts w:ascii="Arial" w:hAnsi="Arial"/>
      <w:sz w:val="20"/>
      <w:szCs w:val="24"/>
      <w:lang w:val="en-GB"/>
    </w:rPr>
  </w:style>
  <w:style w:type="character" w:styleId="CommentReference">
    <w:name w:val="annotation reference"/>
    <w:basedOn w:val="DefaultParagraphFont"/>
    <w:uiPriority w:val="99"/>
    <w:semiHidden/>
    <w:unhideWhenUsed/>
    <w:rsid w:val="003A193C"/>
    <w:rPr>
      <w:sz w:val="16"/>
      <w:szCs w:val="16"/>
    </w:rPr>
  </w:style>
  <w:style w:type="paragraph" w:styleId="CommentText">
    <w:name w:val="annotation text"/>
    <w:basedOn w:val="Normal"/>
    <w:link w:val="CommentTextChar"/>
    <w:uiPriority w:val="99"/>
    <w:unhideWhenUsed/>
    <w:rsid w:val="003A193C"/>
    <w:rPr>
      <w:szCs w:val="20"/>
    </w:rPr>
  </w:style>
  <w:style w:type="character" w:customStyle="1" w:styleId="CommentTextChar">
    <w:name w:val="Comment Text Char"/>
    <w:basedOn w:val="DefaultParagraphFont"/>
    <w:link w:val="CommentText"/>
    <w:uiPriority w:val="99"/>
    <w:rsid w:val="003A193C"/>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3A193C"/>
    <w:rPr>
      <w:b/>
      <w:bCs/>
    </w:rPr>
  </w:style>
  <w:style w:type="character" w:customStyle="1" w:styleId="CommentSubjectChar">
    <w:name w:val="Comment Subject Char"/>
    <w:basedOn w:val="CommentTextChar"/>
    <w:link w:val="CommentSubject"/>
    <w:uiPriority w:val="99"/>
    <w:semiHidden/>
    <w:rsid w:val="003A193C"/>
    <w:rPr>
      <w:rFonts w:ascii="Arial" w:hAnsi="Arial"/>
      <w:b/>
      <w:bCs/>
      <w:sz w:val="20"/>
      <w:szCs w:val="20"/>
      <w:lang w:val="en-GB"/>
    </w:rPr>
  </w:style>
  <w:style w:type="character" w:styleId="UnresolvedMention">
    <w:name w:val="Unresolved Mention"/>
    <w:basedOn w:val="DefaultParagraphFont"/>
    <w:uiPriority w:val="99"/>
    <w:semiHidden/>
    <w:unhideWhenUsed/>
    <w:rsid w:val="00423F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77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tafesa.edu.au/apply-enrol/before-starting/student-policies/assessment"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tafesaedu.sharepoint.com/sites/TG-ITStudies-5WORK/ITWorks/Forms/AllItems.aspx?viewid=089bb92a%2D3439%2D4e4c%2Da39c%2D09e1687b71a7&amp;id=%2Fsites%2FTG%2DITStudies%2D5WORK%2FITWorks%2FOrganisational%5FDocuments%2FProject%5FDevelopment%5FStandards%5Fand%5FTemplates%2FSoftware%5FDevelopment%5FStandards" TargetMode="External"/><Relationship Id="rId17" Type="http://schemas.microsoft.com/office/2018/08/relationships/commentsExtensible" Target="commentsExtensible.xml"/><Relationship Id="rId25" Type="http://schemas.microsoft.com/office/2011/relationships/people" Target="peop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3.png"/><Relationship Id="rId22" Type="http://schemas.openxmlformats.org/officeDocument/2006/relationships/header" Target="header1.xml"/><Relationship Id="rId9" Type="http://schemas.openxmlformats.org/officeDocument/2006/relationships/webSettings" Target="webSettings.xml"/><Relationship Id="rId14" Type="http://schemas.openxmlformats.org/officeDocument/2006/relationships/comments" Target="comments.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H:\TAFE\QES\4PINT_PRG443PYI\Release\ASI-Assessment%20Student%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Waiting for Metadata Input</Previous_x0020_Document_x0020_State>
    <Assessment_x0020_Instrument_x0020_Identifier xmlns="1c07d8c7-c900-4f17-8efa-882eb357c716">Assignment 2 - Supermarket Admin</Assessment_x0020_Instrument_x0020_Identifier>
    <Metadata_x0020_Completed xmlns="1c07d8c7-c900-4f17-8efa-882eb357c716">true</Metadata_x0020_Completed>
    <Quality_x0020_Checker xmlns="1c07d8c7-c900-4f17-8efa-882eb357c716">
      <UserInfo>
        <DisplayName>Greg Lynch</DisplayName>
        <AccountId>102</AccountId>
        <AccountType/>
      </UserInfo>
    </Quality_x0020_Checker>
    <UOC_x0020_Code xmlns="1c07d8c7-c900-4f17-8efa-882eb357c716">ICTPRG443</UOC_x0020_Code>
    <Developer xmlns="1c07d8c7-c900-4f17-8efa-882eb357c716">
      <UserInfo>
        <DisplayName>Dale Van Heer</DisplayName>
        <AccountId>108</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Julie Ruiz</DisplayName>
        <AccountId>107</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Approver xmlns="1c07d8c7-c900-4f17-8efa-882eb357c716">
      <UserInfo>
        <DisplayName>Frank Annese</DisplayName>
        <AccountId>28</AccountId>
        <AccountType/>
      </UserInfo>
    </Approver>
    <UOC_x0020_Title xmlns="1c07d8c7-c900-4f17-8efa-882eb357c716">Apply intermediate programming skills in different languages</UOC_x0020_Title>
    <Development_x0020_Completed xmlns="1c07d8c7-c900-4f17-8efa-882eb357c716">true</Development_x0020_Completed>
    <SharedWithUsers xmlns="3b32f6f0-ddcd-4e66-a0c8-12c7c6b50ecf">
      <UserInfo>
        <DisplayName/>
        <AccountId xsi:nil="true"/>
        <AccountType/>
      </UserInfo>
    </SharedWithUsers>
    <Current_x0020_Version xmlns="b6bdf438-5d47-484a-a861-ca21256032dd">1</Current_x0020_Version>
    <DateOfCurrentRelease xmlns="b6bdf438-5d47-484a-a861-ca21256032dd">2021-12-01T13:30:00+00:00</DateOfCurrentRelease>
    <Document_x0020_State xmlns="b6bdf438-5d47-484a-a861-ca21256032dd">Developer Work Completed</Document_x0020_State>
    <Release_x0020_Version xmlns="b6bdf438-5d47-484a-a861-ca21256032dd">2.0</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p:Policy xmlns:p="office.server.policy" id="" local="true">
  <p:Name>Document</p:Name>
  <p:Description/>
  <p:Statement/>
  <p:PolicyItems>
    <p:PolicyItem featureId="Microsoft.Office.RecordsManagement.PolicyFeatures.PolicyLabel" staticId="0x010100AD33A531B3A8F942B83559EDD14C1669|801092262" UniqueId="be708486-24fb-4c6d-8252-5a5c989258ad">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5.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8D3A8B-0CA1-4F18-8B1B-2BDC6AD99281}">
  <ds:schemaRefs>
    <ds:schemaRef ds:uri="http://schemas.microsoft.com/sharepoint/events"/>
  </ds:schemaRefs>
</ds:datastoreItem>
</file>

<file path=customXml/itemProps2.xml><?xml version="1.0" encoding="utf-8"?>
<ds:datastoreItem xmlns:ds="http://schemas.openxmlformats.org/officeDocument/2006/customXml" ds:itemID="{3161C4C3-DC6E-4E5E-9EC7-6A5AD233A365}">
  <ds:schemaRefs>
    <ds:schemaRef ds:uri="http://schemas.openxmlformats.org/package/2006/metadata/core-properties"/>
    <ds:schemaRef ds:uri="3b32f6f0-ddcd-4e66-a0c8-12c7c6b50ecf"/>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microsoft.com/sharepoint/v3"/>
    <ds:schemaRef ds:uri="http://schemas.microsoft.com/sharepoint/v4"/>
    <ds:schemaRef ds:uri="http://purl.org/dc/terms/"/>
    <ds:schemaRef ds:uri="1c07d8c7-c900-4f17-8efa-882eb357c716"/>
    <ds:schemaRef ds:uri="http://www.w3.org/XML/1998/namespace"/>
    <ds:schemaRef ds:uri="http://purl.org/dc/dcmitype/"/>
  </ds:schemaRefs>
</ds:datastoreItem>
</file>

<file path=customXml/itemProps3.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4.xml><?xml version="1.0" encoding="utf-8"?>
<ds:datastoreItem xmlns:ds="http://schemas.openxmlformats.org/officeDocument/2006/customXml" ds:itemID="{0AA7DC00-2DCF-42B8-BE50-708165894CD5}">
  <ds:schemaRefs>
    <ds:schemaRef ds:uri="office.server.policy"/>
  </ds:schemaRefs>
</ds:datastoreItem>
</file>

<file path=customXml/itemProps5.xml><?xml version="1.0" encoding="utf-8"?>
<ds:datastoreItem xmlns:ds="http://schemas.openxmlformats.org/officeDocument/2006/customXml" ds:itemID="{C45A6525-C391-4ACE-B371-053EA1B68001}"/>
</file>

<file path=docProps/app.xml><?xml version="1.0" encoding="utf-8"?>
<Properties xmlns="http://schemas.openxmlformats.org/officeDocument/2006/extended-properties" xmlns:vt="http://schemas.openxmlformats.org/officeDocument/2006/docPropsVTypes">
  <Template>ASI-Assessment Student Instructions</Template>
  <TotalTime>181</TotalTime>
  <Pages>11</Pages>
  <Words>2460</Words>
  <Characters>13077</Characters>
  <Application>Microsoft Office Word</Application>
  <DocSecurity>0</DocSecurity>
  <Lines>328</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dalevanh</dc:creator>
  <cp:keywords/>
  <dc:description/>
  <cp:lastModifiedBy>Dale Van Heer</cp:lastModifiedBy>
  <cp:revision>87</cp:revision>
  <dcterms:created xsi:type="dcterms:W3CDTF">2021-10-06T10:12:00Z</dcterms:created>
  <dcterms:modified xsi:type="dcterms:W3CDTF">2021-12-01T03:12:00Z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Release HTML">
    <vt:lpwstr/>
  </property>
  <property fmtid="{D5CDD505-2E9C-101B-9397-08002B2CF9AE}" pid="12" name="UOCSearchable">
    <vt:lpwstr/>
  </property>
  <property fmtid="{D5CDD505-2E9C-101B-9397-08002B2CF9AE}" pid="13" name="DocumentSetDescription">
    <vt:lpwstr/>
  </property>
  <property fmtid="{D5CDD505-2E9C-101B-9397-08002B2CF9AE}" pid="14" name="xd_ProgID">
    <vt:lpwstr/>
  </property>
  <property fmtid="{D5CDD505-2E9C-101B-9397-08002B2CF9AE}" pid="15" name="Cluster Identifier">
    <vt:lpwstr/>
  </property>
  <property fmtid="{D5CDD505-2E9C-101B-9397-08002B2CF9AE}" pid="16" name="Previous State">
    <vt:lpwstr/>
  </property>
  <property fmtid="{D5CDD505-2E9C-101B-9397-08002B2CF9AE}" pid="17" name="ComplianceAssetId">
    <vt:lpwstr/>
  </property>
  <property fmtid="{D5CDD505-2E9C-101B-9397-08002B2CF9AE}" pid="18" name="Master Repo Id">
    <vt:lpwstr/>
  </property>
  <property fmtid="{D5CDD505-2E9C-101B-9397-08002B2CF9AE}" pid="19" name="TemplateUrl">
    <vt:lpwstr/>
  </property>
  <property fmtid="{D5CDD505-2E9C-101B-9397-08002B2CF9AE}" pid="20" name="COVID-19 Remote Adaption">
    <vt:lpwstr/>
  </property>
  <property fmtid="{D5CDD505-2E9C-101B-9397-08002B2CF9AE}" pid="21" name="ActivityCodeDescription">
    <vt:lpwstr/>
  </property>
  <property fmtid="{D5CDD505-2E9C-101B-9397-08002B2CF9AE}" pid="22" name="_ExtendedDescription">
    <vt:lpwstr/>
  </property>
  <property fmtid="{D5CDD505-2E9C-101B-9397-08002B2CF9AE}" pid="23" name="DS Development Cycle">
    <vt:lpwstr/>
  </property>
  <property fmtid="{D5CDD505-2E9C-101B-9397-08002B2CF9AE}" pid="24" name="URL">
    <vt:lpwstr/>
  </property>
  <property fmtid="{D5CDD505-2E9C-101B-9397-08002B2CF9AE}" pid="25" name="xd_Signature">
    <vt:bool>false</vt:bool>
  </property>
  <property fmtid="{D5CDD505-2E9C-101B-9397-08002B2CF9AE}" pid="26" name="DocTypeCodeQual">
    <vt:lpwstr/>
  </property>
  <property fmtid="{D5CDD505-2E9C-101B-9397-08002B2CF9AE}" pid="27" name="Is Archiving">
    <vt:bool>false</vt:bool>
  </property>
  <property fmtid="{D5CDD505-2E9C-101B-9397-08002B2CF9AE}" pid="28" name="Archive Unit">
    <vt:bool>false</vt:bool>
  </property>
  <property fmtid="{D5CDD505-2E9C-101B-9397-08002B2CF9AE}" pid="29" name="Fast Tracked">
    <vt:bool>false</vt:bool>
  </property>
  <property fmtid="{D5CDD505-2E9C-101B-9397-08002B2CF9AE}" pid="30" name="ExpiredActors">
    <vt:lpwstr/>
  </property>
  <property fmtid="{D5CDD505-2E9C-101B-9397-08002B2CF9AE}" pid="31" name="Change Log">
    <vt:lpwstr/>
  </property>
  <property fmtid="{D5CDD505-2E9C-101B-9397-08002B2CF9AE}" pid="32" name="TriggerFlowInfo">
    <vt:lpwstr/>
  </property>
  <property fmtid="{D5CDD505-2E9C-101B-9397-08002B2CF9AE}" pid="33" name="EducationalManager">
    <vt:lpwstr/>
  </property>
  <property fmtid="{D5CDD505-2E9C-101B-9397-08002B2CF9AE}" pid="34" name="Qualification Identifier">
    <vt:lpwstr/>
  </property>
  <property fmtid="{D5CDD505-2E9C-101B-9397-08002B2CF9AE}" pid="35" name="Get Link">
    <vt:lpwstr>https://tafesaedu.sharepoint.com/:w:/s/qms/Eb8oGbl_QrtEoe67kASkH3IBoIUNhjb66FdnQFPQENMHzA, https://tafesaedu.sharepoint.com/:w:/s/qms/Eb8oGbl_QrtEoe67kASkH3IBoIUNhjb66FdnQFPQENMHzA</vt:lpwstr>
  </property>
  <property fmtid="{D5CDD505-2E9C-101B-9397-08002B2CF9AE}" pid="36" name="MediaServiceImageTags">
    <vt:lpwstr/>
  </property>
</Properties>
</file>